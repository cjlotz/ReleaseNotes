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A73" w:rsidRPr="008D0AF2" w:rsidRDefault="00C52A73" w:rsidP="006F5437">
      <w:pPr>
        <w:pStyle w:val="Heading1"/>
        <w:tabs>
          <w:tab w:val="left" w:pos="5670"/>
        </w:tabs>
      </w:pPr>
      <w:bookmarkStart w:id="0" w:name="_Toc342639658"/>
      <w:bookmarkStart w:id="1" w:name="_GoBack"/>
      <w:bookmarkEnd w:id="1"/>
      <w:r w:rsidRPr="00956BEB">
        <w:t>New</w:t>
      </w:r>
      <w:r w:rsidRPr="008D0AF2">
        <w:t xml:space="preserve"> Functionality</w:t>
      </w:r>
      <w:bookmarkEnd w:id="0"/>
    </w:p>
    <w:tbl>
      <w:tblPr>
        <w:tblW w:w="10206" w:type="dxa"/>
        <w:tblInd w:w="392" w:type="dxa"/>
        <w:tbl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single" w:sz="8" w:space="0" w:color="7BA0CD" w:themeColor="accent1" w:themeTint="BF"/>
          <w:insideV w:val="single" w:sz="8" w:space="0" w:color="7BA0CD" w:themeColor="accent1" w:themeTint="BF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6804"/>
        <w:gridCol w:w="1276"/>
      </w:tblGrid>
      <w:tr w:rsidR="0043317F" w:rsidRPr="008D0AF2" w:rsidTr="007052CD">
        <w:trPr>
          <w:trHeight w:val="255"/>
        </w:trPr>
        <w:tc>
          <w:tcPr>
            <w:tcW w:w="2126" w:type="dxa"/>
            <w:shd w:val="clear" w:color="auto" w:fill="4F81BD" w:themeFill="accent1"/>
          </w:tcPr>
          <w:p w:rsidR="0043317F" w:rsidRPr="008D0AF2" w:rsidRDefault="0043317F" w:rsidP="000608E9">
            <w:pPr>
              <w:pStyle w:val="Heading7"/>
              <w:tabs>
                <w:tab w:val="left" w:pos="1515"/>
              </w:tabs>
            </w:pPr>
            <w:r>
              <w:t>Area</w:t>
            </w:r>
          </w:p>
        </w:tc>
        <w:tc>
          <w:tcPr>
            <w:tcW w:w="6804" w:type="dxa"/>
            <w:shd w:val="clear" w:color="auto" w:fill="4F81BD" w:themeFill="accent1"/>
          </w:tcPr>
          <w:p w:rsidR="0043317F" w:rsidRDefault="0043317F" w:rsidP="00CA78B7">
            <w:pPr>
              <w:pStyle w:val="Heading7"/>
            </w:pPr>
            <w:r>
              <w:t>Description</w:t>
            </w:r>
          </w:p>
        </w:tc>
        <w:tc>
          <w:tcPr>
            <w:tcW w:w="1276" w:type="dxa"/>
            <w:shd w:val="clear" w:color="auto" w:fill="4F81BD" w:themeFill="accent1"/>
            <w:noWrap/>
            <w:hideMark/>
          </w:tcPr>
          <w:p w:rsidR="0043317F" w:rsidRPr="008D0AF2" w:rsidRDefault="0043317F" w:rsidP="00CA78B7">
            <w:pPr>
              <w:pStyle w:val="Heading7"/>
            </w:pPr>
            <w:r>
              <w:t>Helpdesk Reference</w:t>
            </w:r>
          </w:p>
        </w:tc>
      </w:tr>
      <w:tr w:rsidR="00603A33" w:rsidRPr="008D0AF2" w:rsidTr="007052CD">
        <w:trPr>
          <w:trHeight w:val="485"/>
        </w:trPr>
        <w:tc>
          <w:tcPr>
            <w:tcW w:w="2126" w:type="dxa"/>
          </w:tcPr>
          <w:p w:rsidR="00603A33" w:rsidRDefault="00603A33" w:rsidP="00603A33">
            <w:pPr>
              <w:pStyle w:val="ParagraphText"/>
            </w:pPr>
          </w:p>
        </w:tc>
        <w:tc>
          <w:tcPr>
            <w:tcW w:w="6804" w:type="dxa"/>
          </w:tcPr>
          <w:p w:rsidR="00603A33" w:rsidRDefault="00603A33" w:rsidP="00F96D67">
            <w:pPr>
              <w:pStyle w:val="ParagraphText"/>
            </w:pPr>
          </w:p>
        </w:tc>
        <w:tc>
          <w:tcPr>
            <w:tcW w:w="1276" w:type="dxa"/>
          </w:tcPr>
          <w:p w:rsidR="00603A33" w:rsidRPr="008D0AF2" w:rsidRDefault="00603A33" w:rsidP="00603A33">
            <w:pPr>
              <w:pStyle w:val="ParagraphText"/>
              <w:rPr>
                <w:rFonts w:cs="Arial"/>
                <w:szCs w:val="18"/>
              </w:rPr>
            </w:pPr>
          </w:p>
        </w:tc>
      </w:tr>
    </w:tbl>
    <w:p w:rsidR="00BD20FC" w:rsidRDefault="00603A33" w:rsidP="006422A3">
      <w:pPr>
        <w:pStyle w:val="Heading1"/>
      </w:pPr>
      <w:bookmarkStart w:id="2" w:name="_Toc342639659"/>
      <w:r>
        <w:lastRenderedPageBreak/>
        <w:t>M</w:t>
      </w:r>
      <w:r w:rsidR="00BD20FC" w:rsidRPr="008D0AF2">
        <w:t>odifications</w:t>
      </w:r>
      <w:bookmarkEnd w:id="2"/>
      <w:r w:rsidR="00BD20FC" w:rsidRPr="008D0AF2">
        <w:t xml:space="preserve"> </w:t>
      </w:r>
    </w:p>
    <w:tbl>
      <w:tblPr>
        <w:tblW w:w="10206" w:type="dxa"/>
        <w:tblInd w:w="392" w:type="dxa"/>
        <w:tbl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single" w:sz="8" w:space="0" w:color="7BA0CD" w:themeColor="accent1" w:themeTint="BF"/>
          <w:insideV w:val="single" w:sz="8" w:space="0" w:color="7BA0CD" w:themeColor="accent1" w:themeTint="BF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6804"/>
        <w:gridCol w:w="1276"/>
      </w:tblGrid>
      <w:tr w:rsidR="0043317F" w:rsidRPr="008D0AF2" w:rsidTr="007052CD">
        <w:trPr>
          <w:trHeight w:val="255"/>
        </w:trPr>
        <w:tc>
          <w:tcPr>
            <w:tcW w:w="2126" w:type="dxa"/>
            <w:shd w:val="clear" w:color="auto" w:fill="4F81BD" w:themeFill="accent1"/>
          </w:tcPr>
          <w:p w:rsidR="0043317F" w:rsidRPr="008D0AF2" w:rsidRDefault="0043317F" w:rsidP="00300970">
            <w:pPr>
              <w:pStyle w:val="Heading7"/>
              <w:tabs>
                <w:tab w:val="left" w:pos="1515"/>
              </w:tabs>
            </w:pPr>
            <w:r>
              <w:t>Area</w:t>
            </w:r>
          </w:p>
        </w:tc>
        <w:tc>
          <w:tcPr>
            <w:tcW w:w="6804" w:type="dxa"/>
            <w:shd w:val="clear" w:color="auto" w:fill="4F81BD" w:themeFill="accent1"/>
          </w:tcPr>
          <w:p w:rsidR="0043317F" w:rsidRDefault="0043317F" w:rsidP="00300970">
            <w:pPr>
              <w:pStyle w:val="Heading7"/>
            </w:pPr>
            <w:r>
              <w:t>Description</w:t>
            </w:r>
          </w:p>
        </w:tc>
        <w:tc>
          <w:tcPr>
            <w:tcW w:w="1276" w:type="dxa"/>
            <w:shd w:val="clear" w:color="auto" w:fill="4F81BD" w:themeFill="accent1"/>
            <w:noWrap/>
            <w:hideMark/>
          </w:tcPr>
          <w:p w:rsidR="0043317F" w:rsidRPr="008D0AF2" w:rsidRDefault="0043317F" w:rsidP="00300970">
            <w:pPr>
              <w:pStyle w:val="Heading7"/>
            </w:pPr>
            <w:r>
              <w:t>Helpdesk Reference</w:t>
            </w:r>
          </w:p>
        </w:tc>
      </w:tr>
      <w:tr w:rsidR="00693EF4" w:rsidRPr="008D0AF2" w:rsidTr="007052CD">
        <w:trPr>
          <w:trHeight w:val="485"/>
        </w:trPr>
        <w:tc>
          <w:tcPr>
            <w:tcW w:w="2126" w:type="dxa"/>
          </w:tcPr>
          <w:p w:rsidR="00693EF4" w:rsidRDefault="00693EF4" w:rsidP="00603A33">
            <w:pPr>
              <w:pStyle w:val="ParagraphText"/>
            </w:pPr>
          </w:p>
        </w:tc>
        <w:tc>
          <w:tcPr>
            <w:tcW w:w="6804" w:type="dxa"/>
          </w:tcPr>
          <w:p w:rsidR="00693EF4" w:rsidRDefault="00693EF4" w:rsidP="00603A33">
            <w:pPr>
              <w:spacing w:before="120" w:after="120" w:line="240" w:lineRule="auto"/>
            </w:pPr>
          </w:p>
        </w:tc>
        <w:tc>
          <w:tcPr>
            <w:tcW w:w="1276" w:type="dxa"/>
          </w:tcPr>
          <w:p w:rsidR="00693EF4" w:rsidRDefault="00693EF4" w:rsidP="00603A33">
            <w:pPr>
              <w:pStyle w:val="ParagraphText"/>
              <w:rPr>
                <w:rFonts w:cs="Arial"/>
                <w:szCs w:val="18"/>
              </w:rPr>
            </w:pPr>
          </w:p>
        </w:tc>
      </w:tr>
    </w:tbl>
    <w:p w:rsidR="008066C2" w:rsidRDefault="008066C2" w:rsidP="008066C2">
      <w:pPr>
        <w:pStyle w:val="Heading1"/>
      </w:pPr>
      <w:bookmarkStart w:id="3" w:name="_Toc342639660"/>
      <w:r>
        <w:lastRenderedPageBreak/>
        <w:t>Breaking Changes</w:t>
      </w:r>
      <w:r w:rsidRPr="008D0AF2">
        <w:t xml:space="preserve"> </w:t>
      </w:r>
    </w:p>
    <w:tbl>
      <w:tblPr>
        <w:tblW w:w="10206" w:type="dxa"/>
        <w:tblInd w:w="392" w:type="dxa"/>
        <w:tbl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single" w:sz="8" w:space="0" w:color="7BA0CD" w:themeColor="accent1" w:themeTint="BF"/>
          <w:insideV w:val="single" w:sz="8" w:space="0" w:color="7BA0CD" w:themeColor="accent1" w:themeTint="BF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6946"/>
        <w:gridCol w:w="1276"/>
      </w:tblGrid>
      <w:tr w:rsidR="008066C2" w:rsidRPr="008D0AF2" w:rsidTr="00ED3425">
        <w:trPr>
          <w:trHeight w:val="255"/>
        </w:trPr>
        <w:tc>
          <w:tcPr>
            <w:tcW w:w="1984" w:type="dxa"/>
            <w:shd w:val="clear" w:color="auto" w:fill="4F81BD" w:themeFill="accent1"/>
          </w:tcPr>
          <w:p w:rsidR="008066C2" w:rsidRPr="008D0AF2" w:rsidRDefault="008066C2" w:rsidP="00ED3425">
            <w:pPr>
              <w:pStyle w:val="Heading7"/>
              <w:tabs>
                <w:tab w:val="left" w:pos="1515"/>
              </w:tabs>
            </w:pPr>
            <w:r>
              <w:t>Area</w:t>
            </w:r>
          </w:p>
        </w:tc>
        <w:tc>
          <w:tcPr>
            <w:tcW w:w="6946" w:type="dxa"/>
            <w:shd w:val="clear" w:color="auto" w:fill="4F81BD" w:themeFill="accent1"/>
          </w:tcPr>
          <w:p w:rsidR="008066C2" w:rsidRDefault="008066C2" w:rsidP="00ED3425">
            <w:pPr>
              <w:pStyle w:val="Heading7"/>
            </w:pPr>
            <w:r>
              <w:t>Description</w:t>
            </w:r>
          </w:p>
        </w:tc>
        <w:tc>
          <w:tcPr>
            <w:tcW w:w="1276" w:type="dxa"/>
            <w:shd w:val="clear" w:color="auto" w:fill="4F81BD" w:themeFill="accent1"/>
            <w:noWrap/>
            <w:hideMark/>
          </w:tcPr>
          <w:p w:rsidR="008066C2" w:rsidRPr="008D0AF2" w:rsidRDefault="008066C2" w:rsidP="00ED3425">
            <w:pPr>
              <w:pStyle w:val="Heading7"/>
            </w:pPr>
            <w:r>
              <w:t>Helpdesk Reference</w:t>
            </w:r>
          </w:p>
        </w:tc>
      </w:tr>
      <w:tr w:rsidR="005046F9" w:rsidRPr="008D0AF2" w:rsidTr="00097784">
        <w:trPr>
          <w:trHeight w:val="485"/>
        </w:trPr>
        <w:tc>
          <w:tcPr>
            <w:tcW w:w="1984" w:type="dxa"/>
          </w:tcPr>
          <w:p w:rsidR="005046F9" w:rsidRPr="009055C2" w:rsidRDefault="005046F9" w:rsidP="00603A33">
            <w:pPr>
              <w:pStyle w:val="ParagraphText"/>
            </w:pPr>
          </w:p>
        </w:tc>
        <w:tc>
          <w:tcPr>
            <w:tcW w:w="6946" w:type="dxa"/>
          </w:tcPr>
          <w:p w:rsidR="007B797C" w:rsidRDefault="007B797C" w:rsidP="00A42844">
            <w:pPr>
              <w:spacing w:before="120" w:after="120" w:line="240" w:lineRule="auto"/>
            </w:pPr>
          </w:p>
        </w:tc>
        <w:tc>
          <w:tcPr>
            <w:tcW w:w="1276" w:type="dxa"/>
          </w:tcPr>
          <w:p w:rsidR="005046F9" w:rsidRPr="008D0AF2" w:rsidRDefault="005046F9" w:rsidP="00097784">
            <w:pPr>
              <w:pStyle w:val="ParagraphText"/>
              <w:rPr>
                <w:rFonts w:cs="Arial"/>
                <w:szCs w:val="18"/>
              </w:rPr>
            </w:pPr>
          </w:p>
        </w:tc>
      </w:tr>
    </w:tbl>
    <w:p w:rsidR="008066C2" w:rsidRPr="0043317F" w:rsidRDefault="008066C2" w:rsidP="008066C2">
      <w:pPr>
        <w:rPr>
          <w:lang w:eastAsia="en-GB"/>
        </w:rPr>
      </w:pPr>
    </w:p>
    <w:p w:rsidR="00A659DE" w:rsidRPr="008D0AF2" w:rsidRDefault="00161E97" w:rsidP="006422A3">
      <w:pPr>
        <w:pStyle w:val="Heading1"/>
      </w:pPr>
      <w:r w:rsidRPr="008D0AF2">
        <w:lastRenderedPageBreak/>
        <w:t>Maintenance</w:t>
      </w:r>
      <w:bookmarkEnd w:id="3"/>
    </w:p>
    <w:tbl>
      <w:tblPr>
        <w:tblW w:w="10206" w:type="dxa"/>
        <w:tblInd w:w="392" w:type="dxa"/>
        <w:tbl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single" w:sz="8" w:space="0" w:color="7BA0CD" w:themeColor="accent1" w:themeTint="BF"/>
          <w:insideV w:val="single" w:sz="8" w:space="0" w:color="7BA0CD" w:themeColor="accent1" w:themeTint="BF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6946"/>
        <w:gridCol w:w="1276"/>
      </w:tblGrid>
      <w:tr w:rsidR="0043317F" w:rsidRPr="008D0AF2" w:rsidTr="00300970">
        <w:trPr>
          <w:trHeight w:val="255"/>
        </w:trPr>
        <w:tc>
          <w:tcPr>
            <w:tcW w:w="1984" w:type="dxa"/>
            <w:shd w:val="clear" w:color="auto" w:fill="4F81BD" w:themeFill="accent1"/>
          </w:tcPr>
          <w:p w:rsidR="0043317F" w:rsidRPr="008D0AF2" w:rsidRDefault="0043317F" w:rsidP="00300970">
            <w:pPr>
              <w:pStyle w:val="Heading7"/>
              <w:tabs>
                <w:tab w:val="left" w:pos="1515"/>
              </w:tabs>
            </w:pPr>
            <w:r>
              <w:t>Area</w:t>
            </w:r>
          </w:p>
        </w:tc>
        <w:tc>
          <w:tcPr>
            <w:tcW w:w="6946" w:type="dxa"/>
            <w:shd w:val="clear" w:color="auto" w:fill="4F81BD" w:themeFill="accent1"/>
          </w:tcPr>
          <w:p w:rsidR="0043317F" w:rsidRDefault="0043317F" w:rsidP="00300970">
            <w:pPr>
              <w:pStyle w:val="Heading7"/>
            </w:pPr>
            <w:r>
              <w:t>Description</w:t>
            </w:r>
          </w:p>
        </w:tc>
        <w:tc>
          <w:tcPr>
            <w:tcW w:w="1276" w:type="dxa"/>
            <w:shd w:val="clear" w:color="auto" w:fill="4F81BD" w:themeFill="accent1"/>
            <w:noWrap/>
            <w:hideMark/>
          </w:tcPr>
          <w:p w:rsidR="0043317F" w:rsidRPr="008D0AF2" w:rsidRDefault="0043317F" w:rsidP="00300970">
            <w:pPr>
              <w:pStyle w:val="Heading7"/>
            </w:pPr>
            <w:r>
              <w:t>Helpdesk Reference</w:t>
            </w:r>
          </w:p>
        </w:tc>
      </w:tr>
      <w:tr w:rsidR="00603A33" w:rsidRPr="008D0AF2" w:rsidTr="00300970">
        <w:trPr>
          <w:trHeight w:val="485"/>
        </w:trPr>
        <w:tc>
          <w:tcPr>
            <w:tcW w:w="1984" w:type="dxa"/>
          </w:tcPr>
          <w:p w:rsidR="00603A33" w:rsidRPr="009055C2" w:rsidRDefault="00603A33" w:rsidP="00603A33">
            <w:pPr>
              <w:pStyle w:val="ParagraphText"/>
            </w:pPr>
          </w:p>
        </w:tc>
        <w:tc>
          <w:tcPr>
            <w:tcW w:w="6946" w:type="dxa"/>
          </w:tcPr>
          <w:p w:rsidR="00603A33" w:rsidRDefault="00603A33" w:rsidP="00603A33">
            <w:pPr>
              <w:pStyle w:val="ParagraphText"/>
            </w:pPr>
          </w:p>
        </w:tc>
        <w:tc>
          <w:tcPr>
            <w:tcW w:w="1276" w:type="dxa"/>
          </w:tcPr>
          <w:p w:rsidR="00603A33" w:rsidRPr="008D0AF2" w:rsidRDefault="00603A33" w:rsidP="00603A33">
            <w:pPr>
              <w:pStyle w:val="ParagraphText"/>
              <w:rPr>
                <w:rFonts w:cs="Arial"/>
                <w:szCs w:val="18"/>
              </w:rPr>
            </w:pPr>
          </w:p>
        </w:tc>
      </w:tr>
    </w:tbl>
    <w:p w:rsidR="00686826" w:rsidRPr="008D0AF2" w:rsidRDefault="00686826" w:rsidP="00113BCD">
      <w:pPr>
        <w:spacing w:before="120" w:line="240" w:lineRule="auto"/>
        <w:rPr>
          <w:rFonts w:cs="Arial"/>
          <w:szCs w:val="18"/>
        </w:rPr>
      </w:pPr>
    </w:p>
    <w:sectPr w:rsidR="00686826" w:rsidRPr="008D0AF2" w:rsidSect="00E36219">
      <w:headerReference w:type="default" r:id="rId11"/>
      <w:pgSz w:w="11907" w:h="16840" w:code="9"/>
      <w:pgMar w:top="1392" w:right="1418" w:bottom="1440" w:left="426" w:header="72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66B" w:rsidRDefault="0031266B">
      <w:r>
        <w:separator/>
      </w:r>
    </w:p>
    <w:p w:rsidR="0031266B" w:rsidRDefault="0031266B"/>
    <w:p w:rsidR="0031266B" w:rsidRDefault="0031266B"/>
    <w:p w:rsidR="0031266B" w:rsidRDefault="0031266B"/>
  </w:endnote>
  <w:endnote w:type="continuationSeparator" w:id="0">
    <w:p w:rsidR="0031266B" w:rsidRDefault="0031266B">
      <w:r>
        <w:continuationSeparator/>
      </w:r>
    </w:p>
    <w:p w:rsidR="0031266B" w:rsidRDefault="0031266B"/>
    <w:p w:rsidR="0031266B" w:rsidRDefault="0031266B"/>
    <w:p w:rsidR="0031266B" w:rsidRDefault="003126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66B" w:rsidRDefault="0031266B">
      <w:r>
        <w:separator/>
      </w:r>
    </w:p>
    <w:p w:rsidR="0031266B" w:rsidRDefault="0031266B"/>
    <w:p w:rsidR="0031266B" w:rsidRDefault="0031266B"/>
    <w:p w:rsidR="0031266B" w:rsidRDefault="0031266B"/>
  </w:footnote>
  <w:footnote w:type="continuationSeparator" w:id="0">
    <w:p w:rsidR="0031266B" w:rsidRDefault="0031266B">
      <w:r>
        <w:continuationSeparator/>
      </w:r>
    </w:p>
    <w:p w:rsidR="0031266B" w:rsidRDefault="0031266B"/>
    <w:p w:rsidR="0031266B" w:rsidRDefault="0031266B"/>
    <w:p w:rsidR="0031266B" w:rsidRDefault="0031266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BEB" w:rsidRPr="00C345EB" w:rsidRDefault="00C345EB" w:rsidP="00C345EB">
    <w:pPr>
      <w:pStyle w:val="Header"/>
      <w:jc w:val="center"/>
      <w:rPr>
        <w:rStyle w:val="BookTitle"/>
        <w:sz w:val="24"/>
        <w:szCs w:val="24"/>
      </w:rPr>
    </w:pPr>
    <w:r w:rsidRPr="00C345EB">
      <w:rPr>
        <w:rStyle w:val="BookTitle"/>
        <w:sz w:val="24"/>
        <w:szCs w:val="24"/>
      </w:rPr>
      <w:t>Your Company header or logo or leave blank</w:t>
    </w:r>
  </w:p>
  <w:p w:rsidR="00956BEB" w:rsidRPr="00B90606" w:rsidRDefault="00956BEB" w:rsidP="001469CF">
    <w:pPr>
      <w:pStyle w:val="Header"/>
      <w:jc w:val="right"/>
      <w:rPr>
        <w:b/>
        <w:color w:val="595959"/>
      </w:rPr>
    </w:pPr>
  </w:p>
  <w:p w:rsidR="00956BEB" w:rsidRDefault="00956B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32D33"/>
    <w:multiLevelType w:val="hybridMultilevel"/>
    <w:tmpl w:val="6BBC6AD2"/>
    <w:lvl w:ilvl="0" w:tplc="975086A2">
      <w:start w:val="1"/>
      <w:numFmt w:val="decimal"/>
      <w:lvlText w:val="%1)"/>
      <w:lvlJc w:val="left"/>
      <w:pPr>
        <w:ind w:left="735" w:hanging="375"/>
      </w:pPr>
      <w:rPr>
        <w:rFonts w:ascii="Arial" w:hAnsi="Arial" w:cs="Arial"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61B14"/>
    <w:multiLevelType w:val="hybridMultilevel"/>
    <w:tmpl w:val="7EDADF20"/>
    <w:lvl w:ilvl="0" w:tplc="FA58A0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23846"/>
    <w:multiLevelType w:val="hybridMultilevel"/>
    <w:tmpl w:val="E8C8D42C"/>
    <w:lvl w:ilvl="0" w:tplc="BD8C39C6">
      <w:start w:val="1"/>
      <w:numFmt w:val="decimal"/>
      <w:pStyle w:val="Heading1"/>
      <w:lvlText w:val="%1."/>
      <w:lvlJc w:val="left"/>
      <w:pPr>
        <w:ind w:left="655" w:hanging="360"/>
      </w:pPr>
      <w:rPr>
        <w:rFonts w:ascii="Arial" w:hAnsi="Arial" w:hint="default"/>
        <w:b/>
        <w:i w:val="0"/>
        <w:color w:val="auto"/>
        <w:sz w:val="28"/>
      </w:rPr>
    </w:lvl>
    <w:lvl w:ilvl="1" w:tplc="1C090019" w:tentative="1">
      <w:start w:val="1"/>
      <w:numFmt w:val="lowerLetter"/>
      <w:lvlText w:val="%2."/>
      <w:lvlJc w:val="left"/>
      <w:pPr>
        <w:ind w:left="1724" w:hanging="360"/>
      </w:pPr>
    </w:lvl>
    <w:lvl w:ilvl="2" w:tplc="1C09001B" w:tentative="1">
      <w:start w:val="1"/>
      <w:numFmt w:val="lowerRoman"/>
      <w:lvlText w:val="%3."/>
      <w:lvlJc w:val="right"/>
      <w:pPr>
        <w:ind w:left="2444" w:hanging="180"/>
      </w:pPr>
    </w:lvl>
    <w:lvl w:ilvl="3" w:tplc="1C09000F" w:tentative="1">
      <w:start w:val="1"/>
      <w:numFmt w:val="decimal"/>
      <w:lvlText w:val="%4."/>
      <w:lvlJc w:val="left"/>
      <w:pPr>
        <w:ind w:left="3164" w:hanging="360"/>
      </w:pPr>
    </w:lvl>
    <w:lvl w:ilvl="4" w:tplc="1C090019" w:tentative="1">
      <w:start w:val="1"/>
      <w:numFmt w:val="lowerLetter"/>
      <w:lvlText w:val="%5."/>
      <w:lvlJc w:val="left"/>
      <w:pPr>
        <w:ind w:left="3884" w:hanging="360"/>
      </w:pPr>
    </w:lvl>
    <w:lvl w:ilvl="5" w:tplc="1C09001B" w:tentative="1">
      <w:start w:val="1"/>
      <w:numFmt w:val="lowerRoman"/>
      <w:lvlText w:val="%6."/>
      <w:lvlJc w:val="right"/>
      <w:pPr>
        <w:ind w:left="4604" w:hanging="180"/>
      </w:pPr>
    </w:lvl>
    <w:lvl w:ilvl="6" w:tplc="1C09000F" w:tentative="1">
      <w:start w:val="1"/>
      <w:numFmt w:val="decimal"/>
      <w:lvlText w:val="%7."/>
      <w:lvlJc w:val="left"/>
      <w:pPr>
        <w:ind w:left="5324" w:hanging="360"/>
      </w:pPr>
    </w:lvl>
    <w:lvl w:ilvl="7" w:tplc="1C090019" w:tentative="1">
      <w:start w:val="1"/>
      <w:numFmt w:val="lowerLetter"/>
      <w:lvlText w:val="%8."/>
      <w:lvlJc w:val="left"/>
      <w:pPr>
        <w:ind w:left="6044" w:hanging="360"/>
      </w:pPr>
    </w:lvl>
    <w:lvl w:ilvl="8" w:tplc="1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539D6443"/>
    <w:multiLevelType w:val="multilevel"/>
    <w:tmpl w:val="96A821B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A0"/>
    <w:rsid w:val="00000139"/>
    <w:rsid w:val="00000170"/>
    <w:rsid w:val="0000036E"/>
    <w:rsid w:val="00000D67"/>
    <w:rsid w:val="00001429"/>
    <w:rsid w:val="00002A37"/>
    <w:rsid w:val="000030B6"/>
    <w:rsid w:val="00003298"/>
    <w:rsid w:val="000044D0"/>
    <w:rsid w:val="00004561"/>
    <w:rsid w:val="00004C95"/>
    <w:rsid w:val="000052C0"/>
    <w:rsid w:val="000055C8"/>
    <w:rsid w:val="000061AF"/>
    <w:rsid w:val="000066EF"/>
    <w:rsid w:val="00006D7B"/>
    <w:rsid w:val="00007633"/>
    <w:rsid w:val="000106F0"/>
    <w:rsid w:val="00010D75"/>
    <w:rsid w:val="0001336F"/>
    <w:rsid w:val="0001372E"/>
    <w:rsid w:val="00013B87"/>
    <w:rsid w:val="0001523B"/>
    <w:rsid w:val="00015E2F"/>
    <w:rsid w:val="00020318"/>
    <w:rsid w:val="0002056C"/>
    <w:rsid w:val="00020849"/>
    <w:rsid w:val="000208BC"/>
    <w:rsid w:val="0002095F"/>
    <w:rsid w:val="0002197C"/>
    <w:rsid w:val="00021C0F"/>
    <w:rsid w:val="0002331E"/>
    <w:rsid w:val="00025B02"/>
    <w:rsid w:val="00027298"/>
    <w:rsid w:val="00027858"/>
    <w:rsid w:val="00030D6C"/>
    <w:rsid w:val="00030E07"/>
    <w:rsid w:val="00031E73"/>
    <w:rsid w:val="000320AC"/>
    <w:rsid w:val="00032A2D"/>
    <w:rsid w:val="0003325F"/>
    <w:rsid w:val="000338B7"/>
    <w:rsid w:val="0003446E"/>
    <w:rsid w:val="00035195"/>
    <w:rsid w:val="00035FED"/>
    <w:rsid w:val="00036539"/>
    <w:rsid w:val="00036A80"/>
    <w:rsid w:val="00036AD1"/>
    <w:rsid w:val="000376DB"/>
    <w:rsid w:val="0003793E"/>
    <w:rsid w:val="00040909"/>
    <w:rsid w:val="00040922"/>
    <w:rsid w:val="00040C4F"/>
    <w:rsid w:val="000412CA"/>
    <w:rsid w:val="00041A23"/>
    <w:rsid w:val="000426B5"/>
    <w:rsid w:val="00042744"/>
    <w:rsid w:val="00042AD7"/>
    <w:rsid w:val="00043EAB"/>
    <w:rsid w:val="00044981"/>
    <w:rsid w:val="00045382"/>
    <w:rsid w:val="00045461"/>
    <w:rsid w:val="0004548C"/>
    <w:rsid w:val="00045B1C"/>
    <w:rsid w:val="0004627C"/>
    <w:rsid w:val="0004651A"/>
    <w:rsid w:val="00046969"/>
    <w:rsid w:val="00046B1F"/>
    <w:rsid w:val="00046BF5"/>
    <w:rsid w:val="00047A8E"/>
    <w:rsid w:val="0005181B"/>
    <w:rsid w:val="00051C53"/>
    <w:rsid w:val="00051CB5"/>
    <w:rsid w:val="00051F71"/>
    <w:rsid w:val="0005220C"/>
    <w:rsid w:val="00052D24"/>
    <w:rsid w:val="00052DAD"/>
    <w:rsid w:val="0005312A"/>
    <w:rsid w:val="0005360C"/>
    <w:rsid w:val="000540E4"/>
    <w:rsid w:val="00054CA8"/>
    <w:rsid w:val="00054DCC"/>
    <w:rsid w:val="0005512F"/>
    <w:rsid w:val="00056836"/>
    <w:rsid w:val="00056920"/>
    <w:rsid w:val="00057C36"/>
    <w:rsid w:val="00060015"/>
    <w:rsid w:val="00060177"/>
    <w:rsid w:val="00060438"/>
    <w:rsid w:val="000608E9"/>
    <w:rsid w:val="00060E8B"/>
    <w:rsid w:val="00062622"/>
    <w:rsid w:val="000628FF"/>
    <w:rsid w:val="00063D0E"/>
    <w:rsid w:val="000651A8"/>
    <w:rsid w:val="00066539"/>
    <w:rsid w:val="000666A1"/>
    <w:rsid w:val="00066C51"/>
    <w:rsid w:val="00066EC8"/>
    <w:rsid w:val="00067242"/>
    <w:rsid w:val="00067571"/>
    <w:rsid w:val="00067FF5"/>
    <w:rsid w:val="00067FF8"/>
    <w:rsid w:val="00070A16"/>
    <w:rsid w:val="00070D9A"/>
    <w:rsid w:val="00070E23"/>
    <w:rsid w:val="00070E45"/>
    <w:rsid w:val="00071CAD"/>
    <w:rsid w:val="000727E0"/>
    <w:rsid w:val="00073241"/>
    <w:rsid w:val="000749BB"/>
    <w:rsid w:val="00075A33"/>
    <w:rsid w:val="000769ED"/>
    <w:rsid w:val="00076BC1"/>
    <w:rsid w:val="00077442"/>
    <w:rsid w:val="00077490"/>
    <w:rsid w:val="00077678"/>
    <w:rsid w:val="0008027B"/>
    <w:rsid w:val="00080957"/>
    <w:rsid w:val="0008127A"/>
    <w:rsid w:val="00082885"/>
    <w:rsid w:val="00082BC7"/>
    <w:rsid w:val="000839BC"/>
    <w:rsid w:val="00083E35"/>
    <w:rsid w:val="0008453B"/>
    <w:rsid w:val="000848DC"/>
    <w:rsid w:val="0008627D"/>
    <w:rsid w:val="00086EEA"/>
    <w:rsid w:val="00086EEB"/>
    <w:rsid w:val="0009039A"/>
    <w:rsid w:val="00090C8B"/>
    <w:rsid w:val="00090E0A"/>
    <w:rsid w:val="00092B05"/>
    <w:rsid w:val="00093339"/>
    <w:rsid w:val="0009379C"/>
    <w:rsid w:val="00093AF6"/>
    <w:rsid w:val="00093D39"/>
    <w:rsid w:val="00093DF4"/>
    <w:rsid w:val="00095615"/>
    <w:rsid w:val="00095C79"/>
    <w:rsid w:val="000963B6"/>
    <w:rsid w:val="000975F3"/>
    <w:rsid w:val="00097D6C"/>
    <w:rsid w:val="000A0C6C"/>
    <w:rsid w:val="000A1D5D"/>
    <w:rsid w:val="000A2645"/>
    <w:rsid w:val="000A286C"/>
    <w:rsid w:val="000A2879"/>
    <w:rsid w:val="000A495A"/>
    <w:rsid w:val="000A4DCB"/>
    <w:rsid w:val="000A4F0A"/>
    <w:rsid w:val="000A524C"/>
    <w:rsid w:val="000A6B78"/>
    <w:rsid w:val="000A759D"/>
    <w:rsid w:val="000A7CC1"/>
    <w:rsid w:val="000B03C9"/>
    <w:rsid w:val="000B0586"/>
    <w:rsid w:val="000B0EDE"/>
    <w:rsid w:val="000B1F3A"/>
    <w:rsid w:val="000B2750"/>
    <w:rsid w:val="000B2C4E"/>
    <w:rsid w:val="000B3665"/>
    <w:rsid w:val="000B4376"/>
    <w:rsid w:val="000B4AD4"/>
    <w:rsid w:val="000B5001"/>
    <w:rsid w:val="000B5796"/>
    <w:rsid w:val="000B5B6F"/>
    <w:rsid w:val="000B6B89"/>
    <w:rsid w:val="000B6F10"/>
    <w:rsid w:val="000B7162"/>
    <w:rsid w:val="000B7398"/>
    <w:rsid w:val="000B73A8"/>
    <w:rsid w:val="000B73DF"/>
    <w:rsid w:val="000B7538"/>
    <w:rsid w:val="000C1C2C"/>
    <w:rsid w:val="000C1F55"/>
    <w:rsid w:val="000C33B8"/>
    <w:rsid w:val="000C34AD"/>
    <w:rsid w:val="000C3B15"/>
    <w:rsid w:val="000C4C41"/>
    <w:rsid w:val="000C4F1A"/>
    <w:rsid w:val="000C4F55"/>
    <w:rsid w:val="000D0D60"/>
    <w:rsid w:val="000D3898"/>
    <w:rsid w:val="000E040B"/>
    <w:rsid w:val="000E10E7"/>
    <w:rsid w:val="000E1D16"/>
    <w:rsid w:val="000E2599"/>
    <w:rsid w:val="000E39EA"/>
    <w:rsid w:val="000E3A28"/>
    <w:rsid w:val="000E42FD"/>
    <w:rsid w:val="000E44AB"/>
    <w:rsid w:val="000E4513"/>
    <w:rsid w:val="000E567F"/>
    <w:rsid w:val="000E5DCF"/>
    <w:rsid w:val="000E5F04"/>
    <w:rsid w:val="000E7878"/>
    <w:rsid w:val="000F0A34"/>
    <w:rsid w:val="000F0F5E"/>
    <w:rsid w:val="000F118D"/>
    <w:rsid w:val="000F12FE"/>
    <w:rsid w:val="000F1B55"/>
    <w:rsid w:val="000F21D3"/>
    <w:rsid w:val="000F2578"/>
    <w:rsid w:val="000F37AA"/>
    <w:rsid w:val="000F43DF"/>
    <w:rsid w:val="000F47AE"/>
    <w:rsid w:val="000F58E2"/>
    <w:rsid w:val="000F6CEF"/>
    <w:rsid w:val="000F6E58"/>
    <w:rsid w:val="000F7337"/>
    <w:rsid w:val="000F755B"/>
    <w:rsid w:val="001001D1"/>
    <w:rsid w:val="001007D1"/>
    <w:rsid w:val="00100E71"/>
    <w:rsid w:val="00100ED0"/>
    <w:rsid w:val="00101252"/>
    <w:rsid w:val="00101536"/>
    <w:rsid w:val="00101AA4"/>
    <w:rsid w:val="001029A9"/>
    <w:rsid w:val="00102C4E"/>
    <w:rsid w:val="00104E63"/>
    <w:rsid w:val="00105490"/>
    <w:rsid w:val="00105D9F"/>
    <w:rsid w:val="00105FD3"/>
    <w:rsid w:val="0010619F"/>
    <w:rsid w:val="001062D9"/>
    <w:rsid w:val="00106889"/>
    <w:rsid w:val="0010716C"/>
    <w:rsid w:val="001100FF"/>
    <w:rsid w:val="00110D1C"/>
    <w:rsid w:val="00110D7C"/>
    <w:rsid w:val="00110EF2"/>
    <w:rsid w:val="00110F83"/>
    <w:rsid w:val="0011140E"/>
    <w:rsid w:val="0011270F"/>
    <w:rsid w:val="00113BCD"/>
    <w:rsid w:val="00115443"/>
    <w:rsid w:val="00115C1E"/>
    <w:rsid w:val="001217AE"/>
    <w:rsid w:val="00122068"/>
    <w:rsid w:val="001222B0"/>
    <w:rsid w:val="001224D7"/>
    <w:rsid w:val="00122B65"/>
    <w:rsid w:val="00123F36"/>
    <w:rsid w:val="00123F49"/>
    <w:rsid w:val="00124F3B"/>
    <w:rsid w:val="00125373"/>
    <w:rsid w:val="001254C8"/>
    <w:rsid w:val="00125E77"/>
    <w:rsid w:val="00126D80"/>
    <w:rsid w:val="00127590"/>
    <w:rsid w:val="001276AA"/>
    <w:rsid w:val="00127AA1"/>
    <w:rsid w:val="001315E4"/>
    <w:rsid w:val="00131A0E"/>
    <w:rsid w:val="00132BE7"/>
    <w:rsid w:val="001332DF"/>
    <w:rsid w:val="00133F89"/>
    <w:rsid w:val="0013453E"/>
    <w:rsid w:val="00134930"/>
    <w:rsid w:val="00134FF8"/>
    <w:rsid w:val="00135389"/>
    <w:rsid w:val="001353A0"/>
    <w:rsid w:val="001361D5"/>
    <w:rsid w:val="001375D7"/>
    <w:rsid w:val="001375FF"/>
    <w:rsid w:val="00137BB1"/>
    <w:rsid w:val="00140744"/>
    <w:rsid w:val="0014074F"/>
    <w:rsid w:val="00141141"/>
    <w:rsid w:val="0014134B"/>
    <w:rsid w:val="00141652"/>
    <w:rsid w:val="00141C95"/>
    <w:rsid w:val="00143220"/>
    <w:rsid w:val="0014326C"/>
    <w:rsid w:val="00144351"/>
    <w:rsid w:val="00144407"/>
    <w:rsid w:val="00144BED"/>
    <w:rsid w:val="0014510B"/>
    <w:rsid w:val="0014545C"/>
    <w:rsid w:val="001461B0"/>
    <w:rsid w:val="001469CF"/>
    <w:rsid w:val="00146CA0"/>
    <w:rsid w:val="001478F8"/>
    <w:rsid w:val="00147F51"/>
    <w:rsid w:val="00150745"/>
    <w:rsid w:val="00150A14"/>
    <w:rsid w:val="00150D71"/>
    <w:rsid w:val="00152B60"/>
    <w:rsid w:val="00152ECB"/>
    <w:rsid w:val="00153D56"/>
    <w:rsid w:val="001540BC"/>
    <w:rsid w:val="00154185"/>
    <w:rsid w:val="0015592B"/>
    <w:rsid w:val="00155DDC"/>
    <w:rsid w:val="00156843"/>
    <w:rsid w:val="00156982"/>
    <w:rsid w:val="001573CB"/>
    <w:rsid w:val="0016029F"/>
    <w:rsid w:val="00160320"/>
    <w:rsid w:val="00161E97"/>
    <w:rsid w:val="0016208F"/>
    <w:rsid w:val="0016214B"/>
    <w:rsid w:val="001621DB"/>
    <w:rsid w:val="0016250B"/>
    <w:rsid w:val="00163115"/>
    <w:rsid w:val="001640B0"/>
    <w:rsid w:val="001641EA"/>
    <w:rsid w:val="0016422A"/>
    <w:rsid w:val="001646F3"/>
    <w:rsid w:val="00166F1A"/>
    <w:rsid w:val="00171045"/>
    <w:rsid w:val="0017352A"/>
    <w:rsid w:val="00174241"/>
    <w:rsid w:val="00175D2E"/>
    <w:rsid w:val="00175F7B"/>
    <w:rsid w:val="00176F6D"/>
    <w:rsid w:val="00177956"/>
    <w:rsid w:val="00180745"/>
    <w:rsid w:val="00182878"/>
    <w:rsid w:val="00183520"/>
    <w:rsid w:val="00183E17"/>
    <w:rsid w:val="00184AE2"/>
    <w:rsid w:val="00184D0F"/>
    <w:rsid w:val="00185116"/>
    <w:rsid w:val="00185318"/>
    <w:rsid w:val="001856C8"/>
    <w:rsid w:val="0018733D"/>
    <w:rsid w:val="0019221B"/>
    <w:rsid w:val="00192518"/>
    <w:rsid w:val="001928CA"/>
    <w:rsid w:val="00192B58"/>
    <w:rsid w:val="001930CD"/>
    <w:rsid w:val="00193DCC"/>
    <w:rsid w:val="0019415F"/>
    <w:rsid w:val="00194353"/>
    <w:rsid w:val="00194B9A"/>
    <w:rsid w:val="00194C41"/>
    <w:rsid w:val="0019555E"/>
    <w:rsid w:val="0019600F"/>
    <w:rsid w:val="00197533"/>
    <w:rsid w:val="001A198A"/>
    <w:rsid w:val="001A1C2C"/>
    <w:rsid w:val="001A1C32"/>
    <w:rsid w:val="001A1E1C"/>
    <w:rsid w:val="001A20ED"/>
    <w:rsid w:val="001A34E9"/>
    <w:rsid w:val="001A4715"/>
    <w:rsid w:val="001A50BF"/>
    <w:rsid w:val="001A518E"/>
    <w:rsid w:val="001A535C"/>
    <w:rsid w:val="001A5613"/>
    <w:rsid w:val="001B042C"/>
    <w:rsid w:val="001B0797"/>
    <w:rsid w:val="001B2483"/>
    <w:rsid w:val="001B2648"/>
    <w:rsid w:val="001B3325"/>
    <w:rsid w:val="001B363D"/>
    <w:rsid w:val="001B4307"/>
    <w:rsid w:val="001B4DD2"/>
    <w:rsid w:val="001B5072"/>
    <w:rsid w:val="001C036B"/>
    <w:rsid w:val="001C0575"/>
    <w:rsid w:val="001C0B4F"/>
    <w:rsid w:val="001C0CD5"/>
    <w:rsid w:val="001C3A5B"/>
    <w:rsid w:val="001C4477"/>
    <w:rsid w:val="001C4E97"/>
    <w:rsid w:val="001C503D"/>
    <w:rsid w:val="001C61F1"/>
    <w:rsid w:val="001D031B"/>
    <w:rsid w:val="001D0FBE"/>
    <w:rsid w:val="001D1C5B"/>
    <w:rsid w:val="001D29A0"/>
    <w:rsid w:val="001D2FA7"/>
    <w:rsid w:val="001D5876"/>
    <w:rsid w:val="001D735B"/>
    <w:rsid w:val="001E1809"/>
    <w:rsid w:val="001E3045"/>
    <w:rsid w:val="001E3092"/>
    <w:rsid w:val="001E4F72"/>
    <w:rsid w:val="001E6077"/>
    <w:rsid w:val="001E6F6E"/>
    <w:rsid w:val="001E70AC"/>
    <w:rsid w:val="001E7570"/>
    <w:rsid w:val="001F06BB"/>
    <w:rsid w:val="001F0C07"/>
    <w:rsid w:val="001F1F66"/>
    <w:rsid w:val="001F2B28"/>
    <w:rsid w:val="001F3413"/>
    <w:rsid w:val="001F38D9"/>
    <w:rsid w:val="001F4416"/>
    <w:rsid w:val="001F5630"/>
    <w:rsid w:val="001F5BA4"/>
    <w:rsid w:val="001F7A74"/>
    <w:rsid w:val="001F7DFE"/>
    <w:rsid w:val="00200D92"/>
    <w:rsid w:val="002027D5"/>
    <w:rsid w:val="002037CC"/>
    <w:rsid w:val="002054FF"/>
    <w:rsid w:val="00205A63"/>
    <w:rsid w:val="00206F48"/>
    <w:rsid w:val="00207D81"/>
    <w:rsid w:val="00210897"/>
    <w:rsid w:val="002118A3"/>
    <w:rsid w:val="00211B97"/>
    <w:rsid w:val="00211E98"/>
    <w:rsid w:val="0021223D"/>
    <w:rsid w:val="002126A9"/>
    <w:rsid w:val="00212D1E"/>
    <w:rsid w:val="00212F12"/>
    <w:rsid w:val="002137DA"/>
    <w:rsid w:val="00214100"/>
    <w:rsid w:val="00214483"/>
    <w:rsid w:val="00214A43"/>
    <w:rsid w:val="002151C4"/>
    <w:rsid w:val="002165F0"/>
    <w:rsid w:val="00220965"/>
    <w:rsid w:val="00220C69"/>
    <w:rsid w:val="00220E9A"/>
    <w:rsid w:val="00221524"/>
    <w:rsid w:val="00221710"/>
    <w:rsid w:val="00222380"/>
    <w:rsid w:val="00224A6F"/>
    <w:rsid w:val="00224DB7"/>
    <w:rsid w:val="002258FA"/>
    <w:rsid w:val="00225C68"/>
    <w:rsid w:val="00227BFD"/>
    <w:rsid w:val="00230128"/>
    <w:rsid w:val="0023075E"/>
    <w:rsid w:val="0023139B"/>
    <w:rsid w:val="00232FD3"/>
    <w:rsid w:val="00233A91"/>
    <w:rsid w:val="00233A9E"/>
    <w:rsid w:val="00233EBD"/>
    <w:rsid w:val="00234461"/>
    <w:rsid w:val="00236129"/>
    <w:rsid w:val="00236CDC"/>
    <w:rsid w:val="00237F7E"/>
    <w:rsid w:val="00240553"/>
    <w:rsid w:val="002410FD"/>
    <w:rsid w:val="0024123F"/>
    <w:rsid w:val="002413F7"/>
    <w:rsid w:val="00242806"/>
    <w:rsid w:val="00242A53"/>
    <w:rsid w:val="0024393C"/>
    <w:rsid w:val="00244752"/>
    <w:rsid w:val="0024508D"/>
    <w:rsid w:val="00245DB7"/>
    <w:rsid w:val="002473C8"/>
    <w:rsid w:val="00250256"/>
    <w:rsid w:val="002502B3"/>
    <w:rsid w:val="00250E9A"/>
    <w:rsid w:val="002522A5"/>
    <w:rsid w:val="002525F7"/>
    <w:rsid w:val="0025274D"/>
    <w:rsid w:val="0025473B"/>
    <w:rsid w:val="00255BC4"/>
    <w:rsid w:val="002560E3"/>
    <w:rsid w:val="00256830"/>
    <w:rsid w:val="002604E6"/>
    <w:rsid w:val="0026076D"/>
    <w:rsid w:val="002609C4"/>
    <w:rsid w:val="0026320C"/>
    <w:rsid w:val="00263AF6"/>
    <w:rsid w:val="0026417E"/>
    <w:rsid w:val="00264602"/>
    <w:rsid w:val="00264BCB"/>
    <w:rsid w:val="00264CCB"/>
    <w:rsid w:val="002650F4"/>
    <w:rsid w:val="0026656C"/>
    <w:rsid w:val="0026757C"/>
    <w:rsid w:val="00267A81"/>
    <w:rsid w:val="00271B48"/>
    <w:rsid w:val="00271D23"/>
    <w:rsid w:val="00272DFB"/>
    <w:rsid w:val="00273296"/>
    <w:rsid w:val="002739C2"/>
    <w:rsid w:val="00273BA9"/>
    <w:rsid w:val="00274143"/>
    <w:rsid w:val="00274B63"/>
    <w:rsid w:val="00275789"/>
    <w:rsid w:val="00275790"/>
    <w:rsid w:val="00275BAF"/>
    <w:rsid w:val="00276CB5"/>
    <w:rsid w:val="00277301"/>
    <w:rsid w:val="00277BA0"/>
    <w:rsid w:val="0028010E"/>
    <w:rsid w:val="00280D22"/>
    <w:rsid w:val="002812A5"/>
    <w:rsid w:val="00281376"/>
    <w:rsid w:val="00281A77"/>
    <w:rsid w:val="00282D9F"/>
    <w:rsid w:val="00283825"/>
    <w:rsid w:val="00283B72"/>
    <w:rsid w:val="00283D9C"/>
    <w:rsid w:val="0028412E"/>
    <w:rsid w:val="00284D04"/>
    <w:rsid w:val="0028529D"/>
    <w:rsid w:val="00285584"/>
    <w:rsid w:val="0028572F"/>
    <w:rsid w:val="0028609A"/>
    <w:rsid w:val="002872B5"/>
    <w:rsid w:val="002878E9"/>
    <w:rsid w:val="002913DD"/>
    <w:rsid w:val="00291763"/>
    <w:rsid w:val="002923E4"/>
    <w:rsid w:val="0029469F"/>
    <w:rsid w:val="0029743D"/>
    <w:rsid w:val="002A1240"/>
    <w:rsid w:val="002A238C"/>
    <w:rsid w:val="002A30F2"/>
    <w:rsid w:val="002A3A47"/>
    <w:rsid w:val="002A4DB6"/>
    <w:rsid w:val="002A577D"/>
    <w:rsid w:val="002A5C5C"/>
    <w:rsid w:val="002A5DF5"/>
    <w:rsid w:val="002A6923"/>
    <w:rsid w:val="002A6D73"/>
    <w:rsid w:val="002A7903"/>
    <w:rsid w:val="002B021E"/>
    <w:rsid w:val="002B0319"/>
    <w:rsid w:val="002B0D1B"/>
    <w:rsid w:val="002B25A8"/>
    <w:rsid w:val="002B3A6F"/>
    <w:rsid w:val="002B404A"/>
    <w:rsid w:val="002B5526"/>
    <w:rsid w:val="002B5C60"/>
    <w:rsid w:val="002C04C7"/>
    <w:rsid w:val="002C1F3A"/>
    <w:rsid w:val="002C3655"/>
    <w:rsid w:val="002C3CE1"/>
    <w:rsid w:val="002C4523"/>
    <w:rsid w:val="002C50CB"/>
    <w:rsid w:val="002C528B"/>
    <w:rsid w:val="002C5A78"/>
    <w:rsid w:val="002C5DBA"/>
    <w:rsid w:val="002C5F29"/>
    <w:rsid w:val="002C60C5"/>
    <w:rsid w:val="002C61B9"/>
    <w:rsid w:val="002C6B36"/>
    <w:rsid w:val="002C734D"/>
    <w:rsid w:val="002D0CC8"/>
    <w:rsid w:val="002D0D68"/>
    <w:rsid w:val="002D0EF2"/>
    <w:rsid w:val="002D11AC"/>
    <w:rsid w:val="002D1A0D"/>
    <w:rsid w:val="002D1D6C"/>
    <w:rsid w:val="002D2632"/>
    <w:rsid w:val="002D300F"/>
    <w:rsid w:val="002D4C35"/>
    <w:rsid w:val="002D6233"/>
    <w:rsid w:val="002D678F"/>
    <w:rsid w:val="002D7F14"/>
    <w:rsid w:val="002E0177"/>
    <w:rsid w:val="002E083B"/>
    <w:rsid w:val="002E0A55"/>
    <w:rsid w:val="002E0D6A"/>
    <w:rsid w:val="002E138D"/>
    <w:rsid w:val="002E21A1"/>
    <w:rsid w:val="002E345B"/>
    <w:rsid w:val="002E3B6F"/>
    <w:rsid w:val="002E4A82"/>
    <w:rsid w:val="002E4E69"/>
    <w:rsid w:val="002E51B4"/>
    <w:rsid w:val="002E582B"/>
    <w:rsid w:val="002E64FC"/>
    <w:rsid w:val="002E7036"/>
    <w:rsid w:val="002F0761"/>
    <w:rsid w:val="002F0F8E"/>
    <w:rsid w:val="002F43DE"/>
    <w:rsid w:val="002F5081"/>
    <w:rsid w:val="002F5324"/>
    <w:rsid w:val="002F6C66"/>
    <w:rsid w:val="002F7816"/>
    <w:rsid w:val="0030015A"/>
    <w:rsid w:val="0030456C"/>
    <w:rsid w:val="00305666"/>
    <w:rsid w:val="00305A9F"/>
    <w:rsid w:val="00305B4D"/>
    <w:rsid w:val="0030625F"/>
    <w:rsid w:val="00306728"/>
    <w:rsid w:val="00310190"/>
    <w:rsid w:val="00310375"/>
    <w:rsid w:val="003103B8"/>
    <w:rsid w:val="00310770"/>
    <w:rsid w:val="0031250E"/>
    <w:rsid w:val="0031266B"/>
    <w:rsid w:val="003132D5"/>
    <w:rsid w:val="00313816"/>
    <w:rsid w:val="00313889"/>
    <w:rsid w:val="00313AD5"/>
    <w:rsid w:val="00315BF7"/>
    <w:rsid w:val="003163A8"/>
    <w:rsid w:val="003169A2"/>
    <w:rsid w:val="00316FDF"/>
    <w:rsid w:val="0031717B"/>
    <w:rsid w:val="00317526"/>
    <w:rsid w:val="003206D7"/>
    <w:rsid w:val="00320C83"/>
    <w:rsid w:val="00320DA6"/>
    <w:rsid w:val="00321DD1"/>
    <w:rsid w:val="003221A3"/>
    <w:rsid w:val="003236C9"/>
    <w:rsid w:val="00324085"/>
    <w:rsid w:val="00324131"/>
    <w:rsid w:val="00325366"/>
    <w:rsid w:val="00325C0F"/>
    <w:rsid w:val="00325F50"/>
    <w:rsid w:val="003263FF"/>
    <w:rsid w:val="00330D24"/>
    <w:rsid w:val="00330E55"/>
    <w:rsid w:val="00332563"/>
    <w:rsid w:val="00333B08"/>
    <w:rsid w:val="003362E6"/>
    <w:rsid w:val="00336A36"/>
    <w:rsid w:val="00337300"/>
    <w:rsid w:val="003374DE"/>
    <w:rsid w:val="003403E4"/>
    <w:rsid w:val="00340DCE"/>
    <w:rsid w:val="00341A83"/>
    <w:rsid w:val="00342EBB"/>
    <w:rsid w:val="00343016"/>
    <w:rsid w:val="00343D69"/>
    <w:rsid w:val="00344653"/>
    <w:rsid w:val="003451A5"/>
    <w:rsid w:val="003451CA"/>
    <w:rsid w:val="003456C1"/>
    <w:rsid w:val="00345B08"/>
    <w:rsid w:val="00345B28"/>
    <w:rsid w:val="00345DCB"/>
    <w:rsid w:val="00347228"/>
    <w:rsid w:val="00347361"/>
    <w:rsid w:val="003473C5"/>
    <w:rsid w:val="003500D2"/>
    <w:rsid w:val="00350723"/>
    <w:rsid w:val="00350DF8"/>
    <w:rsid w:val="00351D1B"/>
    <w:rsid w:val="00351E3B"/>
    <w:rsid w:val="003527FC"/>
    <w:rsid w:val="003528A1"/>
    <w:rsid w:val="0035378E"/>
    <w:rsid w:val="00353A4C"/>
    <w:rsid w:val="003568D0"/>
    <w:rsid w:val="00360E0C"/>
    <w:rsid w:val="0036243C"/>
    <w:rsid w:val="00362D39"/>
    <w:rsid w:val="00362ED8"/>
    <w:rsid w:val="003640D7"/>
    <w:rsid w:val="00364273"/>
    <w:rsid w:val="00365F1B"/>
    <w:rsid w:val="00366D12"/>
    <w:rsid w:val="003670F6"/>
    <w:rsid w:val="003675A1"/>
    <w:rsid w:val="00370528"/>
    <w:rsid w:val="00370E10"/>
    <w:rsid w:val="003710A3"/>
    <w:rsid w:val="00372EB2"/>
    <w:rsid w:val="00372FDF"/>
    <w:rsid w:val="00373E3D"/>
    <w:rsid w:val="00374C80"/>
    <w:rsid w:val="00376E12"/>
    <w:rsid w:val="00380330"/>
    <w:rsid w:val="0038134D"/>
    <w:rsid w:val="00381505"/>
    <w:rsid w:val="00382023"/>
    <w:rsid w:val="003826C1"/>
    <w:rsid w:val="00383021"/>
    <w:rsid w:val="003838BD"/>
    <w:rsid w:val="003839E9"/>
    <w:rsid w:val="00383C0D"/>
    <w:rsid w:val="00383D6B"/>
    <w:rsid w:val="00384AFC"/>
    <w:rsid w:val="00385EBB"/>
    <w:rsid w:val="00385F0B"/>
    <w:rsid w:val="003909C7"/>
    <w:rsid w:val="003909E6"/>
    <w:rsid w:val="00391F97"/>
    <w:rsid w:val="00393452"/>
    <w:rsid w:val="00393819"/>
    <w:rsid w:val="003940A3"/>
    <w:rsid w:val="003942F6"/>
    <w:rsid w:val="0039468D"/>
    <w:rsid w:val="00394928"/>
    <w:rsid w:val="003957E7"/>
    <w:rsid w:val="003967D4"/>
    <w:rsid w:val="003A0C6B"/>
    <w:rsid w:val="003A230B"/>
    <w:rsid w:val="003A24EA"/>
    <w:rsid w:val="003A2CC5"/>
    <w:rsid w:val="003A47AD"/>
    <w:rsid w:val="003A4D98"/>
    <w:rsid w:val="003A5171"/>
    <w:rsid w:val="003A538B"/>
    <w:rsid w:val="003A793A"/>
    <w:rsid w:val="003B0F78"/>
    <w:rsid w:val="003B1450"/>
    <w:rsid w:val="003B16FB"/>
    <w:rsid w:val="003B350D"/>
    <w:rsid w:val="003B497B"/>
    <w:rsid w:val="003B5D5C"/>
    <w:rsid w:val="003B5FDE"/>
    <w:rsid w:val="003C0397"/>
    <w:rsid w:val="003C3398"/>
    <w:rsid w:val="003C391E"/>
    <w:rsid w:val="003C5001"/>
    <w:rsid w:val="003C555A"/>
    <w:rsid w:val="003C569B"/>
    <w:rsid w:val="003C56C6"/>
    <w:rsid w:val="003C5C55"/>
    <w:rsid w:val="003C5CE1"/>
    <w:rsid w:val="003C5EA0"/>
    <w:rsid w:val="003C704A"/>
    <w:rsid w:val="003C75A8"/>
    <w:rsid w:val="003C768E"/>
    <w:rsid w:val="003C78F1"/>
    <w:rsid w:val="003D0E3C"/>
    <w:rsid w:val="003D1556"/>
    <w:rsid w:val="003D27C3"/>
    <w:rsid w:val="003D303E"/>
    <w:rsid w:val="003D31DE"/>
    <w:rsid w:val="003D597D"/>
    <w:rsid w:val="003D6D7D"/>
    <w:rsid w:val="003E130F"/>
    <w:rsid w:val="003E1510"/>
    <w:rsid w:val="003E3243"/>
    <w:rsid w:val="003E3C02"/>
    <w:rsid w:val="003E46CF"/>
    <w:rsid w:val="003E6CE1"/>
    <w:rsid w:val="003E6F91"/>
    <w:rsid w:val="003F0D1C"/>
    <w:rsid w:val="003F0DFE"/>
    <w:rsid w:val="003F17AE"/>
    <w:rsid w:val="003F1FCE"/>
    <w:rsid w:val="003F47F8"/>
    <w:rsid w:val="003F4FE0"/>
    <w:rsid w:val="003F67DE"/>
    <w:rsid w:val="003F7037"/>
    <w:rsid w:val="003F7CD5"/>
    <w:rsid w:val="00402F69"/>
    <w:rsid w:val="0040305D"/>
    <w:rsid w:val="0040340B"/>
    <w:rsid w:val="00403EF0"/>
    <w:rsid w:val="0040449E"/>
    <w:rsid w:val="004044E8"/>
    <w:rsid w:val="004054F9"/>
    <w:rsid w:val="0040662F"/>
    <w:rsid w:val="0040682A"/>
    <w:rsid w:val="0040697C"/>
    <w:rsid w:val="004102CC"/>
    <w:rsid w:val="00411207"/>
    <w:rsid w:val="00411C41"/>
    <w:rsid w:val="00411E27"/>
    <w:rsid w:val="00412099"/>
    <w:rsid w:val="00412EC5"/>
    <w:rsid w:val="00413AF9"/>
    <w:rsid w:val="004148E0"/>
    <w:rsid w:val="0041532E"/>
    <w:rsid w:val="00416B96"/>
    <w:rsid w:val="00416D70"/>
    <w:rsid w:val="00416F4E"/>
    <w:rsid w:val="004178B8"/>
    <w:rsid w:val="0041797D"/>
    <w:rsid w:val="00417C3C"/>
    <w:rsid w:val="00417E2A"/>
    <w:rsid w:val="00417FB2"/>
    <w:rsid w:val="004200FC"/>
    <w:rsid w:val="004202E3"/>
    <w:rsid w:val="0042033D"/>
    <w:rsid w:val="004203F2"/>
    <w:rsid w:val="00420EDE"/>
    <w:rsid w:val="00421572"/>
    <w:rsid w:val="00421A5F"/>
    <w:rsid w:val="00422399"/>
    <w:rsid w:val="00423F94"/>
    <w:rsid w:val="00424133"/>
    <w:rsid w:val="00424302"/>
    <w:rsid w:val="00424BC4"/>
    <w:rsid w:val="00424EE0"/>
    <w:rsid w:val="004261AA"/>
    <w:rsid w:val="004275E4"/>
    <w:rsid w:val="00427F17"/>
    <w:rsid w:val="00430011"/>
    <w:rsid w:val="004305DC"/>
    <w:rsid w:val="00432F99"/>
    <w:rsid w:val="0043317F"/>
    <w:rsid w:val="004336FF"/>
    <w:rsid w:val="00433EE8"/>
    <w:rsid w:val="00434337"/>
    <w:rsid w:val="004343FC"/>
    <w:rsid w:val="00434A0F"/>
    <w:rsid w:val="00434E7A"/>
    <w:rsid w:val="00435D34"/>
    <w:rsid w:val="00435D80"/>
    <w:rsid w:val="0043609D"/>
    <w:rsid w:val="004362D2"/>
    <w:rsid w:val="00436356"/>
    <w:rsid w:val="004371E7"/>
    <w:rsid w:val="00440A59"/>
    <w:rsid w:val="004420C1"/>
    <w:rsid w:val="004428CC"/>
    <w:rsid w:val="00445F6A"/>
    <w:rsid w:val="00446A5E"/>
    <w:rsid w:val="00446B91"/>
    <w:rsid w:val="0045032F"/>
    <w:rsid w:val="00450A17"/>
    <w:rsid w:val="00451067"/>
    <w:rsid w:val="00452D14"/>
    <w:rsid w:val="00454470"/>
    <w:rsid w:val="00454641"/>
    <w:rsid w:val="00455E5B"/>
    <w:rsid w:val="00456422"/>
    <w:rsid w:val="00457E59"/>
    <w:rsid w:val="0046026C"/>
    <w:rsid w:val="00460482"/>
    <w:rsid w:val="0046093C"/>
    <w:rsid w:val="00460E6D"/>
    <w:rsid w:val="004617E7"/>
    <w:rsid w:val="00461BCC"/>
    <w:rsid w:val="00461D7A"/>
    <w:rsid w:val="00462722"/>
    <w:rsid w:val="00463420"/>
    <w:rsid w:val="00463993"/>
    <w:rsid w:val="0046578C"/>
    <w:rsid w:val="0046581A"/>
    <w:rsid w:val="00465DBA"/>
    <w:rsid w:val="00466833"/>
    <w:rsid w:val="00466C93"/>
    <w:rsid w:val="00467755"/>
    <w:rsid w:val="004677F0"/>
    <w:rsid w:val="004717F7"/>
    <w:rsid w:val="00471B8C"/>
    <w:rsid w:val="004722DF"/>
    <w:rsid w:val="004728C8"/>
    <w:rsid w:val="004736D1"/>
    <w:rsid w:val="00473762"/>
    <w:rsid w:val="00473B67"/>
    <w:rsid w:val="00474C61"/>
    <w:rsid w:val="00475066"/>
    <w:rsid w:val="0047515D"/>
    <w:rsid w:val="0047586F"/>
    <w:rsid w:val="004766FE"/>
    <w:rsid w:val="00476851"/>
    <w:rsid w:val="00476A10"/>
    <w:rsid w:val="0047716D"/>
    <w:rsid w:val="00477666"/>
    <w:rsid w:val="00477B1B"/>
    <w:rsid w:val="00480300"/>
    <w:rsid w:val="004803E7"/>
    <w:rsid w:val="00482D6B"/>
    <w:rsid w:val="0048353E"/>
    <w:rsid w:val="00483563"/>
    <w:rsid w:val="00484C45"/>
    <w:rsid w:val="00485BC8"/>
    <w:rsid w:val="0048666F"/>
    <w:rsid w:val="00487215"/>
    <w:rsid w:val="0048755B"/>
    <w:rsid w:val="004900B6"/>
    <w:rsid w:val="004918A0"/>
    <w:rsid w:val="00492132"/>
    <w:rsid w:val="0049225A"/>
    <w:rsid w:val="00493991"/>
    <w:rsid w:val="00493B55"/>
    <w:rsid w:val="00494D3E"/>
    <w:rsid w:val="004955F1"/>
    <w:rsid w:val="00495CCA"/>
    <w:rsid w:val="00497135"/>
    <w:rsid w:val="004A0BCD"/>
    <w:rsid w:val="004A11A1"/>
    <w:rsid w:val="004A4012"/>
    <w:rsid w:val="004A42DE"/>
    <w:rsid w:val="004A49E7"/>
    <w:rsid w:val="004A4D19"/>
    <w:rsid w:val="004A51F9"/>
    <w:rsid w:val="004A59DB"/>
    <w:rsid w:val="004A6B57"/>
    <w:rsid w:val="004A7487"/>
    <w:rsid w:val="004A7664"/>
    <w:rsid w:val="004A7CD7"/>
    <w:rsid w:val="004B1421"/>
    <w:rsid w:val="004B2094"/>
    <w:rsid w:val="004B336C"/>
    <w:rsid w:val="004B3DCA"/>
    <w:rsid w:val="004B5ADD"/>
    <w:rsid w:val="004B6CD5"/>
    <w:rsid w:val="004C03D1"/>
    <w:rsid w:val="004C095F"/>
    <w:rsid w:val="004C098C"/>
    <w:rsid w:val="004C1065"/>
    <w:rsid w:val="004C2230"/>
    <w:rsid w:val="004C2C2C"/>
    <w:rsid w:val="004C2E21"/>
    <w:rsid w:val="004C2FC4"/>
    <w:rsid w:val="004C3932"/>
    <w:rsid w:val="004C51BE"/>
    <w:rsid w:val="004C5BAB"/>
    <w:rsid w:val="004C65C3"/>
    <w:rsid w:val="004C685A"/>
    <w:rsid w:val="004C6C38"/>
    <w:rsid w:val="004C6D0C"/>
    <w:rsid w:val="004C6F08"/>
    <w:rsid w:val="004C78F1"/>
    <w:rsid w:val="004D05BB"/>
    <w:rsid w:val="004D0926"/>
    <w:rsid w:val="004D0A43"/>
    <w:rsid w:val="004D245D"/>
    <w:rsid w:val="004D2FD0"/>
    <w:rsid w:val="004D36ED"/>
    <w:rsid w:val="004E06DD"/>
    <w:rsid w:val="004E0CFA"/>
    <w:rsid w:val="004E245E"/>
    <w:rsid w:val="004E2959"/>
    <w:rsid w:val="004E29FB"/>
    <w:rsid w:val="004E3690"/>
    <w:rsid w:val="004E36BC"/>
    <w:rsid w:val="004E3ACE"/>
    <w:rsid w:val="004E633E"/>
    <w:rsid w:val="004E63F8"/>
    <w:rsid w:val="004E6B8C"/>
    <w:rsid w:val="004E7BC9"/>
    <w:rsid w:val="004F027D"/>
    <w:rsid w:val="004F03A0"/>
    <w:rsid w:val="004F0BAD"/>
    <w:rsid w:val="004F1A69"/>
    <w:rsid w:val="004F1C44"/>
    <w:rsid w:val="004F358C"/>
    <w:rsid w:val="004F3A3B"/>
    <w:rsid w:val="004F3B4B"/>
    <w:rsid w:val="004F3C93"/>
    <w:rsid w:val="004F3CDD"/>
    <w:rsid w:val="004F42C7"/>
    <w:rsid w:val="004F43F4"/>
    <w:rsid w:val="004F5689"/>
    <w:rsid w:val="004F61A8"/>
    <w:rsid w:val="004F6304"/>
    <w:rsid w:val="004F693F"/>
    <w:rsid w:val="004F7564"/>
    <w:rsid w:val="0050061E"/>
    <w:rsid w:val="005008D7"/>
    <w:rsid w:val="00501570"/>
    <w:rsid w:val="00501625"/>
    <w:rsid w:val="00501FCB"/>
    <w:rsid w:val="00502CF9"/>
    <w:rsid w:val="00503E6E"/>
    <w:rsid w:val="005046F9"/>
    <w:rsid w:val="00506E28"/>
    <w:rsid w:val="005072DC"/>
    <w:rsid w:val="0050745C"/>
    <w:rsid w:val="005075E6"/>
    <w:rsid w:val="00507CD1"/>
    <w:rsid w:val="0051019F"/>
    <w:rsid w:val="00512AF9"/>
    <w:rsid w:val="00512DBE"/>
    <w:rsid w:val="005136FA"/>
    <w:rsid w:val="00513F04"/>
    <w:rsid w:val="00514131"/>
    <w:rsid w:val="00515712"/>
    <w:rsid w:val="005159A8"/>
    <w:rsid w:val="00515E73"/>
    <w:rsid w:val="00515F3E"/>
    <w:rsid w:val="0051637F"/>
    <w:rsid w:val="00516673"/>
    <w:rsid w:val="00516768"/>
    <w:rsid w:val="00516949"/>
    <w:rsid w:val="005174D4"/>
    <w:rsid w:val="00517749"/>
    <w:rsid w:val="005202A9"/>
    <w:rsid w:val="005210D5"/>
    <w:rsid w:val="00521C67"/>
    <w:rsid w:val="005221F8"/>
    <w:rsid w:val="005250CA"/>
    <w:rsid w:val="005254C1"/>
    <w:rsid w:val="00527D68"/>
    <w:rsid w:val="005301C1"/>
    <w:rsid w:val="00530D9F"/>
    <w:rsid w:val="00532F40"/>
    <w:rsid w:val="005332C3"/>
    <w:rsid w:val="00533BF5"/>
    <w:rsid w:val="00533FAE"/>
    <w:rsid w:val="0053461A"/>
    <w:rsid w:val="00535389"/>
    <w:rsid w:val="00536121"/>
    <w:rsid w:val="005364BA"/>
    <w:rsid w:val="00536862"/>
    <w:rsid w:val="0053710C"/>
    <w:rsid w:val="005376E4"/>
    <w:rsid w:val="00540359"/>
    <w:rsid w:val="00540578"/>
    <w:rsid w:val="00541211"/>
    <w:rsid w:val="00542548"/>
    <w:rsid w:val="00542AA9"/>
    <w:rsid w:val="00542AAE"/>
    <w:rsid w:val="0054365A"/>
    <w:rsid w:val="00544E15"/>
    <w:rsid w:val="00545B3E"/>
    <w:rsid w:val="00545D0C"/>
    <w:rsid w:val="005465F2"/>
    <w:rsid w:val="005509DE"/>
    <w:rsid w:val="00550D34"/>
    <w:rsid w:val="00551CAB"/>
    <w:rsid w:val="00552A92"/>
    <w:rsid w:val="00552BFF"/>
    <w:rsid w:val="00553633"/>
    <w:rsid w:val="0055511E"/>
    <w:rsid w:val="00555BFB"/>
    <w:rsid w:val="005568BA"/>
    <w:rsid w:val="005568FE"/>
    <w:rsid w:val="00556F95"/>
    <w:rsid w:val="005573CB"/>
    <w:rsid w:val="005577B6"/>
    <w:rsid w:val="005578B7"/>
    <w:rsid w:val="00561358"/>
    <w:rsid w:val="00561896"/>
    <w:rsid w:val="00561CDA"/>
    <w:rsid w:val="00563173"/>
    <w:rsid w:val="005640E8"/>
    <w:rsid w:val="005647FD"/>
    <w:rsid w:val="0056580E"/>
    <w:rsid w:val="005659CE"/>
    <w:rsid w:val="005665B5"/>
    <w:rsid w:val="00572FE7"/>
    <w:rsid w:val="00573B5E"/>
    <w:rsid w:val="00573D0D"/>
    <w:rsid w:val="00573D84"/>
    <w:rsid w:val="00574187"/>
    <w:rsid w:val="00574736"/>
    <w:rsid w:val="00574BB1"/>
    <w:rsid w:val="00575425"/>
    <w:rsid w:val="00575D88"/>
    <w:rsid w:val="00576DCE"/>
    <w:rsid w:val="00577623"/>
    <w:rsid w:val="00580AC0"/>
    <w:rsid w:val="00580E53"/>
    <w:rsid w:val="005815E2"/>
    <w:rsid w:val="0058256E"/>
    <w:rsid w:val="005834F7"/>
    <w:rsid w:val="00585B3B"/>
    <w:rsid w:val="00585E3E"/>
    <w:rsid w:val="00586FDC"/>
    <w:rsid w:val="005872BC"/>
    <w:rsid w:val="00590089"/>
    <w:rsid w:val="00590431"/>
    <w:rsid w:val="00591A80"/>
    <w:rsid w:val="00591B75"/>
    <w:rsid w:val="005924F1"/>
    <w:rsid w:val="005952C5"/>
    <w:rsid w:val="00596660"/>
    <w:rsid w:val="005969E5"/>
    <w:rsid w:val="00597119"/>
    <w:rsid w:val="00597687"/>
    <w:rsid w:val="005A01B0"/>
    <w:rsid w:val="005A12E8"/>
    <w:rsid w:val="005A16B2"/>
    <w:rsid w:val="005A19C3"/>
    <w:rsid w:val="005A2E25"/>
    <w:rsid w:val="005A3993"/>
    <w:rsid w:val="005A5DF7"/>
    <w:rsid w:val="005A71EA"/>
    <w:rsid w:val="005A75B6"/>
    <w:rsid w:val="005A7765"/>
    <w:rsid w:val="005A7845"/>
    <w:rsid w:val="005A7C71"/>
    <w:rsid w:val="005B0F49"/>
    <w:rsid w:val="005B2813"/>
    <w:rsid w:val="005B32C6"/>
    <w:rsid w:val="005B518C"/>
    <w:rsid w:val="005B5AD2"/>
    <w:rsid w:val="005B5B03"/>
    <w:rsid w:val="005B5BC4"/>
    <w:rsid w:val="005B6F84"/>
    <w:rsid w:val="005B724C"/>
    <w:rsid w:val="005B73A0"/>
    <w:rsid w:val="005B740C"/>
    <w:rsid w:val="005B7D82"/>
    <w:rsid w:val="005C01FA"/>
    <w:rsid w:val="005C27CF"/>
    <w:rsid w:val="005C6504"/>
    <w:rsid w:val="005C6E8D"/>
    <w:rsid w:val="005C7273"/>
    <w:rsid w:val="005D009C"/>
    <w:rsid w:val="005D03CF"/>
    <w:rsid w:val="005D1B2E"/>
    <w:rsid w:val="005D23E4"/>
    <w:rsid w:val="005D24E3"/>
    <w:rsid w:val="005D2E75"/>
    <w:rsid w:val="005D3E71"/>
    <w:rsid w:val="005D3EB8"/>
    <w:rsid w:val="005D4491"/>
    <w:rsid w:val="005D4A21"/>
    <w:rsid w:val="005D4C62"/>
    <w:rsid w:val="005D4E08"/>
    <w:rsid w:val="005D515A"/>
    <w:rsid w:val="005D51CA"/>
    <w:rsid w:val="005D5CFA"/>
    <w:rsid w:val="005D60D8"/>
    <w:rsid w:val="005D6392"/>
    <w:rsid w:val="005D7F00"/>
    <w:rsid w:val="005D7FCF"/>
    <w:rsid w:val="005E01F0"/>
    <w:rsid w:val="005E02AC"/>
    <w:rsid w:val="005E0875"/>
    <w:rsid w:val="005E1B10"/>
    <w:rsid w:val="005E1F50"/>
    <w:rsid w:val="005E2B68"/>
    <w:rsid w:val="005E473E"/>
    <w:rsid w:val="005E4A1B"/>
    <w:rsid w:val="005E519A"/>
    <w:rsid w:val="005E52BF"/>
    <w:rsid w:val="005E5307"/>
    <w:rsid w:val="005E58E8"/>
    <w:rsid w:val="005E6B99"/>
    <w:rsid w:val="005E6DB1"/>
    <w:rsid w:val="005E6DD3"/>
    <w:rsid w:val="005E7142"/>
    <w:rsid w:val="005F04E8"/>
    <w:rsid w:val="005F12D1"/>
    <w:rsid w:val="005F2F11"/>
    <w:rsid w:val="005F3A1E"/>
    <w:rsid w:val="005F3A27"/>
    <w:rsid w:val="005F4457"/>
    <w:rsid w:val="005F4904"/>
    <w:rsid w:val="005F4D93"/>
    <w:rsid w:val="005F5F4C"/>
    <w:rsid w:val="005F6C80"/>
    <w:rsid w:val="005F72FA"/>
    <w:rsid w:val="005F7388"/>
    <w:rsid w:val="0060019A"/>
    <w:rsid w:val="00601267"/>
    <w:rsid w:val="00602A7D"/>
    <w:rsid w:val="00603A33"/>
    <w:rsid w:val="00603B7F"/>
    <w:rsid w:val="00604493"/>
    <w:rsid w:val="00604733"/>
    <w:rsid w:val="00604F3F"/>
    <w:rsid w:val="00606180"/>
    <w:rsid w:val="00606256"/>
    <w:rsid w:val="00606885"/>
    <w:rsid w:val="006069D3"/>
    <w:rsid w:val="00606D20"/>
    <w:rsid w:val="00606DF2"/>
    <w:rsid w:val="006078D7"/>
    <w:rsid w:val="00607B23"/>
    <w:rsid w:val="00610177"/>
    <w:rsid w:val="0061051B"/>
    <w:rsid w:val="00610C9F"/>
    <w:rsid w:val="006138FD"/>
    <w:rsid w:val="006149D1"/>
    <w:rsid w:val="006157C8"/>
    <w:rsid w:val="00616062"/>
    <w:rsid w:val="00616C7A"/>
    <w:rsid w:val="00617C95"/>
    <w:rsid w:val="00617E2B"/>
    <w:rsid w:val="00620847"/>
    <w:rsid w:val="00622EAE"/>
    <w:rsid w:val="0062322B"/>
    <w:rsid w:val="006236EA"/>
    <w:rsid w:val="0062462D"/>
    <w:rsid w:val="00625266"/>
    <w:rsid w:val="00625687"/>
    <w:rsid w:val="006266B6"/>
    <w:rsid w:val="00626871"/>
    <w:rsid w:val="00626EC3"/>
    <w:rsid w:val="00627B5A"/>
    <w:rsid w:val="00627F12"/>
    <w:rsid w:val="00630423"/>
    <w:rsid w:val="0063146A"/>
    <w:rsid w:val="0063196A"/>
    <w:rsid w:val="00632E08"/>
    <w:rsid w:val="00632EC8"/>
    <w:rsid w:val="00633303"/>
    <w:rsid w:val="006341D4"/>
    <w:rsid w:val="00634F96"/>
    <w:rsid w:val="00636E83"/>
    <w:rsid w:val="00637392"/>
    <w:rsid w:val="006413FF"/>
    <w:rsid w:val="0064167E"/>
    <w:rsid w:val="006422A3"/>
    <w:rsid w:val="00642C38"/>
    <w:rsid w:val="00642E27"/>
    <w:rsid w:val="006430B5"/>
    <w:rsid w:val="0064358F"/>
    <w:rsid w:val="00643831"/>
    <w:rsid w:val="00644022"/>
    <w:rsid w:val="00644AF2"/>
    <w:rsid w:val="00645544"/>
    <w:rsid w:val="00647773"/>
    <w:rsid w:val="00647F14"/>
    <w:rsid w:val="0065003D"/>
    <w:rsid w:val="00650234"/>
    <w:rsid w:val="00651540"/>
    <w:rsid w:val="00651813"/>
    <w:rsid w:val="006519C2"/>
    <w:rsid w:val="00651A0E"/>
    <w:rsid w:val="00652960"/>
    <w:rsid w:val="006538C1"/>
    <w:rsid w:val="006538E2"/>
    <w:rsid w:val="00653F22"/>
    <w:rsid w:val="0065515C"/>
    <w:rsid w:val="0065539D"/>
    <w:rsid w:val="0065640D"/>
    <w:rsid w:val="0065711F"/>
    <w:rsid w:val="00660139"/>
    <w:rsid w:val="00660E0D"/>
    <w:rsid w:val="00661304"/>
    <w:rsid w:val="00661B94"/>
    <w:rsid w:val="00662678"/>
    <w:rsid w:val="006629E5"/>
    <w:rsid w:val="00664910"/>
    <w:rsid w:val="00664B0F"/>
    <w:rsid w:val="00664DBB"/>
    <w:rsid w:val="00665801"/>
    <w:rsid w:val="00665BB9"/>
    <w:rsid w:val="00666D9E"/>
    <w:rsid w:val="006671D3"/>
    <w:rsid w:val="006673AE"/>
    <w:rsid w:val="00667CDF"/>
    <w:rsid w:val="0067048A"/>
    <w:rsid w:val="00671077"/>
    <w:rsid w:val="00672798"/>
    <w:rsid w:val="00673700"/>
    <w:rsid w:val="006756A6"/>
    <w:rsid w:val="00675CEC"/>
    <w:rsid w:val="006807BA"/>
    <w:rsid w:val="006812CF"/>
    <w:rsid w:val="00682586"/>
    <w:rsid w:val="00682862"/>
    <w:rsid w:val="00682F38"/>
    <w:rsid w:val="00683DD3"/>
    <w:rsid w:val="006847C1"/>
    <w:rsid w:val="006858B3"/>
    <w:rsid w:val="00685F7C"/>
    <w:rsid w:val="00686826"/>
    <w:rsid w:val="00690D08"/>
    <w:rsid w:val="00690EBD"/>
    <w:rsid w:val="0069120E"/>
    <w:rsid w:val="00691321"/>
    <w:rsid w:val="0069161A"/>
    <w:rsid w:val="0069178F"/>
    <w:rsid w:val="00692209"/>
    <w:rsid w:val="006928C2"/>
    <w:rsid w:val="00693EF4"/>
    <w:rsid w:val="0069426A"/>
    <w:rsid w:val="0069469F"/>
    <w:rsid w:val="00694CB6"/>
    <w:rsid w:val="0069531C"/>
    <w:rsid w:val="00695F12"/>
    <w:rsid w:val="00696921"/>
    <w:rsid w:val="00696CF0"/>
    <w:rsid w:val="00696ED2"/>
    <w:rsid w:val="00697D2A"/>
    <w:rsid w:val="006A00E1"/>
    <w:rsid w:val="006A06E5"/>
    <w:rsid w:val="006A1C82"/>
    <w:rsid w:val="006A1E26"/>
    <w:rsid w:val="006A34BA"/>
    <w:rsid w:val="006A399E"/>
    <w:rsid w:val="006A4211"/>
    <w:rsid w:val="006A43FB"/>
    <w:rsid w:val="006A45E6"/>
    <w:rsid w:val="006A491F"/>
    <w:rsid w:val="006A61E1"/>
    <w:rsid w:val="006A6894"/>
    <w:rsid w:val="006B059B"/>
    <w:rsid w:val="006B0DD4"/>
    <w:rsid w:val="006B111F"/>
    <w:rsid w:val="006B2700"/>
    <w:rsid w:val="006B301A"/>
    <w:rsid w:val="006B3189"/>
    <w:rsid w:val="006B50B5"/>
    <w:rsid w:val="006C1296"/>
    <w:rsid w:val="006C2390"/>
    <w:rsid w:val="006C2A73"/>
    <w:rsid w:val="006C2F85"/>
    <w:rsid w:val="006C4005"/>
    <w:rsid w:val="006C4068"/>
    <w:rsid w:val="006C5469"/>
    <w:rsid w:val="006C63FC"/>
    <w:rsid w:val="006C681D"/>
    <w:rsid w:val="006C6E8D"/>
    <w:rsid w:val="006D14EF"/>
    <w:rsid w:val="006D18F4"/>
    <w:rsid w:val="006D212F"/>
    <w:rsid w:val="006D3821"/>
    <w:rsid w:val="006D39E2"/>
    <w:rsid w:val="006D4207"/>
    <w:rsid w:val="006D45EF"/>
    <w:rsid w:val="006D5FE5"/>
    <w:rsid w:val="006D60BE"/>
    <w:rsid w:val="006D61E4"/>
    <w:rsid w:val="006D6618"/>
    <w:rsid w:val="006D749F"/>
    <w:rsid w:val="006D7FE5"/>
    <w:rsid w:val="006E0CE0"/>
    <w:rsid w:val="006E234D"/>
    <w:rsid w:val="006E25E2"/>
    <w:rsid w:val="006E37CF"/>
    <w:rsid w:val="006E3EFD"/>
    <w:rsid w:val="006E4E4B"/>
    <w:rsid w:val="006E5278"/>
    <w:rsid w:val="006E6B6C"/>
    <w:rsid w:val="006E70DB"/>
    <w:rsid w:val="006E734A"/>
    <w:rsid w:val="006E7A9B"/>
    <w:rsid w:val="006E7D90"/>
    <w:rsid w:val="006F043B"/>
    <w:rsid w:val="006F2EA2"/>
    <w:rsid w:val="006F38D5"/>
    <w:rsid w:val="006F3E95"/>
    <w:rsid w:val="006F4851"/>
    <w:rsid w:val="006F4CEA"/>
    <w:rsid w:val="006F51A8"/>
    <w:rsid w:val="006F5437"/>
    <w:rsid w:val="006F60FD"/>
    <w:rsid w:val="006F693C"/>
    <w:rsid w:val="006F6A20"/>
    <w:rsid w:val="006F6E52"/>
    <w:rsid w:val="006F6EE4"/>
    <w:rsid w:val="006F70DB"/>
    <w:rsid w:val="006F7439"/>
    <w:rsid w:val="00700508"/>
    <w:rsid w:val="007008C4"/>
    <w:rsid w:val="00700B7B"/>
    <w:rsid w:val="00700BC1"/>
    <w:rsid w:val="00701131"/>
    <w:rsid w:val="007011F4"/>
    <w:rsid w:val="00701E40"/>
    <w:rsid w:val="00703303"/>
    <w:rsid w:val="0070403E"/>
    <w:rsid w:val="007052CD"/>
    <w:rsid w:val="0070574B"/>
    <w:rsid w:val="00706EEC"/>
    <w:rsid w:val="00706FC0"/>
    <w:rsid w:val="0070701E"/>
    <w:rsid w:val="007101EA"/>
    <w:rsid w:val="007106C8"/>
    <w:rsid w:val="007106CE"/>
    <w:rsid w:val="00711DB5"/>
    <w:rsid w:val="00712B54"/>
    <w:rsid w:val="00713941"/>
    <w:rsid w:val="00713B54"/>
    <w:rsid w:val="0071486B"/>
    <w:rsid w:val="007152BF"/>
    <w:rsid w:val="00715AC1"/>
    <w:rsid w:val="007164BA"/>
    <w:rsid w:val="00717FD9"/>
    <w:rsid w:val="007205B4"/>
    <w:rsid w:val="00721C2F"/>
    <w:rsid w:val="00721CFF"/>
    <w:rsid w:val="007222BE"/>
    <w:rsid w:val="00724288"/>
    <w:rsid w:val="00725DF4"/>
    <w:rsid w:val="0072647B"/>
    <w:rsid w:val="007268ED"/>
    <w:rsid w:val="007269D7"/>
    <w:rsid w:val="007274E7"/>
    <w:rsid w:val="0072773F"/>
    <w:rsid w:val="0072794D"/>
    <w:rsid w:val="00731795"/>
    <w:rsid w:val="00732B85"/>
    <w:rsid w:val="00733BB3"/>
    <w:rsid w:val="00734FB7"/>
    <w:rsid w:val="007352D3"/>
    <w:rsid w:val="00735E22"/>
    <w:rsid w:val="007364F6"/>
    <w:rsid w:val="00736B80"/>
    <w:rsid w:val="00736CF9"/>
    <w:rsid w:val="007374BA"/>
    <w:rsid w:val="00737BE3"/>
    <w:rsid w:val="007403CF"/>
    <w:rsid w:val="00742C23"/>
    <w:rsid w:val="00744093"/>
    <w:rsid w:val="0074474E"/>
    <w:rsid w:val="007449E5"/>
    <w:rsid w:val="007451DF"/>
    <w:rsid w:val="00746607"/>
    <w:rsid w:val="0074746A"/>
    <w:rsid w:val="007475D3"/>
    <w:rsid w:val="0074773E"/>
    <w:rsid w:val="007501F9"/>
    <w:rsid w:val="007506CA"/>
    <w:rsid w:val="00751279"/>
    <w:rsid w:val="00751696"/>
    <w:rsid w:val="00751D0C"/>
    <w:rsid w:val="007523F2"/>
    <w:rsid w:val="00752741"/>
    <w:rsid w:val="0075325A"/>
    <w:rsid w:val="00753516"/>
    <w:rsid w:val="00754E9D"/>
    <w:rsid w:val="007559E6"/>
    <w:rsid w:val="00756043"/>
    <w:rsid w:val="007565DB"/>
    <w:rsid w:val="007573B5"/>
    <w:rsid w:val="007575D5"/>
    <w:rsid w:val="00757D3C"/>
    <w:rsid w:val="0076106F"/>
    <w:rsid w:val="0076367D"/>
    <w:rsid w:val="00767037"/>
    <w:rsid w:val="00767CCB"/>
    <w:rsid w:val="00770265"/>
    <w:rsid w:val="0077355D"/>
    <w:rsid w:val="00773916"/>
    <w:rsid w:val="007759AE"/>
    <w:rsid w:val="00775E8D"/>
    <w:rsid w:val="007767A0"/>
    <w:rsid w:val="00776B87"/>
    <w:rsid w:val="00776E45"/>
    <w:rsid w:val="0077746F"/>
    <w:rsid w:val="007774D7"/>
    <w:rsid w:val="00781212"/>
    <w:rsid w:val="00781771"/>
    <w:rsid w:val="00781D6B"/>
    <w:rsid w:val="007833CD"/>
    <w:rsid w:val="0078569D"/>
    <w:rsid w:val="00785A3A"/>
    <w:rsid w:val="00785C24"/>
    <w:rsid w:val="00785DB3"/>
    <w:rsid w:val="00786415"/>
    <w:rsid w:val="007867B5"/>
    <w:rsid w:val="00786F1F"/>
    <w:rsid w:val="007877CB"/>
    <w:rsid w:val="00790281"/>
    <w:rsid w:val="00791928"/>
    <w:rsid w:val="00791F59"/>
    <w:rsid w:val="0079238E"/>
    <w:rsid w:val="007929E5"/>
    <w:rsid w:val="00792DCE"/>
    <w:rsid w:val="00794244"/>
    <w:rsid w:val="00794DA0"/>
    <w:rsid w:val="0079570B"/>
    <w:rsid w:val="007957D9"/>
    <w:rsid w:val="00795919"/>
    <w:rsid w:val="0079677B"/>
    <w:rsid w:val="007A011E"/>
    <w:rsid w:val="007A02BA"/>
    <w:rsid w:val="007A0332"/>
    <w:rsid w:val="007A03EE"/>
    <w:rsid w:val="007A0A03"/>
    <w:rsid w:val="007A0E96"/>
    <w:rsid w:val="007A286F"/>
    <w:rsid w:val="007A28F4"/>
    <w:rsid w:val="007A2FB7"/>
    <w:rsid w:val="007A31E3"/>
    <w:rsid w:val="007A32F1"/>
    <w:rsid w:val="007A3F2B"/>
    <w:rsid w:val="007A4F14"/>
    <w:rsid w:val="007A5183"/>
    <w:rsid w:val="007A531B"/>
    <w:rsid w:val="007A5A3F"/>
    <w:rsid w:val="007A5EAA"/>
    <w:rsid w:val="007A60A1"/>
    <w:rsid w:val="007A60E4"/>
    <w:rsid w:val="007A60F9"/>
    <w:rsid w:val="007A6853"/>
    <w:rsid w:val="007A7235"/>
    <w:rsid w:val="007B11AC"/>
    <w:rsid w:val="007B146A"/>
    <w:rsid w:val="007B18AF"/>
    <w:rsid w:val="007B19E2"/>
    <w:rsid w:val="007B2601"/>
    <w:rsid w:val="007B2877"/>
    <w:rsid w:val="007B299E"/>
    <w:rsid w:val="007B332F"/>
    <w:rsid w:val="007B3C0E"/>
    <w:rsid w:val="007B5C11"/>
    <w:rsid w:val="007B6199"/>
    <w:rsid w:val="007B632D"/>
    <w:rsid w:val="007B797C"/>
    <w:rsid w:val="007C049C"/>
    <w:rsid w:val="007C0C52"/>
    <w:rsid w:val="007C1389"/>
    <w:rsid w:val="007C1FCC"/>
    <w:rsid w:val="007C34BC"/>
    <w:rsid w:val="007C47CF"/>
    <w:rsid w:val="007C4DD1"/>
    <w:rsid w:val="007C5BFA"/>
    <w:rsid w:val="007C5FA0"/>
    <w:rsid w:val="007C6933"/>
    <w:rsid w:val="007D1271"/>
    <w:rsid w:val="007D1CB7"/>
    <w:rsid w:val="007D31AB"/>
    <w:rsid w:val="007D424C"/>
    <w:rsid w:val="007D538C"/>
    <w:rsid w:val="007D616E"/>
    <w:rsid w:val="007E01C5"/>
    <w:rsid w:val="007E0B9E"/>
    <w:rsid w:val="007E163F"/>
    <w:rsid w:val="007E2D4A"/>
    <w:rsid w:val="007E2EE1"/>
    <w:rsid w:val="007E2FED"/>
    <w:rsid w:val="007E42DC"/>
    <w:rsid w:val="007E6684"/>
    <w:rsid w:val="007E719C"/>
    <w:rsid w:val="007E74C9"/>
    <w:rsid w:val="007E75E2"/>
    <w:rsid w:val="007E7EAD"/>
    <w:rsid w:val="007F0703"/>
    <w:rsid w:val="007F0D80"/>
    <w:rsid w:val="007F1CC2"/>
    <w:rsid w:val="007F3D42"/>
    <w:rsid w:val="007F44E7"/>
    <w:rsid w:val="007F5DBD"/>
    <w:rsid w:val="007F608C"/>
    <w:rsid w:val="007F62D4"/>
    <w:rsid w:val="008008AE"/>
    <w:rsid w:val="00800BAE"/>
    <w:rsid w:val="00801504"/>
    <w:rsid w:val="00801513"/>
    <w:rsid w:val="0080167C"/>
    <w:rsid w:val="00801A67"/>
    <w:rsid w:val="00801C1C"/>
    <w:rsid w:val="0080281D"/>
    <w:rsid w:val="00803151"/>
    <w:rsid w:val="00803471"/>
    <w:rsid w:val="00803C59"/>
    <w:rsid w:val="00803CA3"/>
    <w:rsid w:val="00803E8B"/>
    <w:rsid w:val="008048F6"/>
    <w:rsid w:val="00804D73"/>
    <w:rsid w:val="0080540F"/>
    <w:rsid w:val="008055A5"/>
    <w:rsid w:val="008066B3"/>
    <w:rsid w:val="008066C2"/>
    <w:rsid w:val="008102FC"/>
    <w:rsid w:val="0081061F"/>
    <w:rsid w:val="00811356"/>
    <w:rsid w:val="00811686"/>
    <w:rsid w:val="008123CD"/>
    <w:rsid w:val="00812923"/>
    <w:rsid w:val="00814681"/>
    <w:rsid w:val="0081495A"/>
    <w:rsid w:val="0081595E"/>
    <w:rsid w:val="008160E8"/>
    <w:rsid w:val="008163D7"/>
    <w:rsid w:val="008165A4"/>
    <w:rsid w:val="00816777"/>
    <w:rsid w:val="00817F3D"/>
    <w:rsid w:val="00820C35"/>
    <w:rsid w:val="008214A8"/>
    <w:rsid w:val="00821558"/>
    <w:rsid w:val="00823A16"/>
    <w:rsid w:val="00825100"/>
    <w:rsid w:val="00825E61"/>
    <w:rsid w:val="0082687E"/>
    <w:rsid w:val="008273F6"/>
    <w:rsid w:val="008276FD"/>
    <w:rsid w:val="0082779F"/>
    <w:rsid w:val="008303D5"/>
    <w:rsid w:val="0083368E"/>
    <w:rsid w:val="00833A40"/>
    <w:rsid w:val="00834B3E"/>
    <w:rsid w:val="0083532C"/>
    <w:rsid w:val="0083541F"/>
    <w:rsid w:val="008354C1"/>
    <w:rsid w:val="00836C1B"/>
    <w:rsid w:val="00837D46"/>
    <w:rsid w:val="00840515"/>
    <w:rsid w:val="00840827"/>
    <w:rsid w:val="00841927"/>
    <w:rsid w:val="00841AB6"/>
    <w:rsid w:val="00841E89"/>
    <w:rsid w:val="00842B25"/>
    <w:rsid w:val="00842D09"/>
    <w:rsid w:val="00842D0E"/>
    <w:rsid w:val="0084329A"/>
    <w:rsid w:val="00844121"/>
    <w:rsid w:val="00845232"/>
    <w:rsid w:val="0084537E"/>
    <w:rsid w:val="008454D5"/>
    <w:rsid w:val="00845BAA"/>
    <w:rsid w:val="00845D84"/>
    <w:rsid w:val="00846954"/>
    <w:rsid w:val="00847450"/>
    <w:rsid w:val="008476D6"/>
    <w:rsid w:val="008477C4"/>
    <w:rsid w:val="00847AFC"/>
    <w:rsid w:val="00850369"/>
    <w:rsid w:val="008518C5"/>
    <w:rsid w:val="00852239"/>
    <w:rsid w:val="00854011"/>
    <w:rsid w:val="008546A4"/>
    <w:rsid w:val="00854868"/>
    <w:rsid w:val="008560F7"/>
    <w:rsid w:val="00857B2B"/>
    <w:rsid w:val="008600FD"/>
    <w:rsid w:val="008614AA"/>
    <w:rsid w:val="00861772"/>
    <w:rsid w:val="00861AE1"/>
    <w:rsid w:val="0086250B"/>
    <w:rsid w:val="00862DC4"/>
    <w:rsid w:val="00862F4F"/>
    <w:rsid w:val="00865810"/>
    <w:rsid w:val="008658C8"/>
    <w:rsid w:val="008658CC"/>
    <w:rsid w:val="008669F7"/>
    <w:rsid w:val="0087092D"/>
    <w:rsid w:val="00870B88"/>
    <w:rsid w:val="008711CF"/>
    <w:rsid w:val="0087121A"/>
    <w:rsid w:val="008714BD"/>
    <w:rsid w:val="0087185F"/>
    <w:rsid w:val="00871C67"/>
    <w:rsid w:val="008725C8"/>
    <w:rsid w:val="00872FC8"/>
    <w:rsid w:val="0087314E"/>
    <w:rsid w:val="008734C1"/>
    <w:rsid w:val="0087379D"/>
    <w:rsid w:val="00873A66"/>
    <w:rsid w:val="0087406C"/>
    <w:rsid w:val="008746CD"/>
    <w:rsid w:val="008748CD"/>
    <w:rsid w:val="008749A3"/>
    <w:rsid w:val="0087526D"/>
    <w:rsid w:val="0087586C"/>
    <w:rsid w:val="00875961"/>
    <w:rsid w:val="0087760A"/>
    <w:rsid w:val="00881737"/>
    <w:rsid w:val="00882191"/>
    <w:rsid w:val="008822C6"/>
    <w:rsid w:val="008823C5"/>
    <w:rsid w:val="00882632"/>
    <w:rsid w:val="00883290"/>
    <w:rsid w:val="0088373D"/>
    <w:rsid w:val="00883DF4"/>
    <w:rsid w:val="008841EB"/>
    <w:rsid w:val="008845F2"/>
    <w:rsid w:val="00884A41"/>
    <w:rsid w:val="00884CD1"/>
    <w:rsid w:val="00885DCF"/>
    <w:rsid w:val="0088600E"/>
    <w:rsid w:val="008861CD"/>
    <w:rsid w:val="00886496"/>
    <w:rsid w:val="00886592"/>
    <w:rsid w:val="0089070F"/>
    <w:rsid w:val="0089230D"/>
    <w:rsid w:val="0089337B"/>
    <w:rsid w:val="0089413B"/>
    <w:rsid w:val="00894600"/>
    <w:rsid w:val="00894B03"/>
    <w:rsid w:val="00895F9E"/>
    <w:rsid w:val="00896443"/>
    <w:rsid w:val="00896E05"/>
    <w:rsid w:val="00897C15"/>
    <w:rsid w:val="00897EF8"/>
    <w:rsid w:val="008A08DA"/>
    <w:rsid w:val="008A284F"/>
    <w:rsid w:val="008A3082"/>
    <w:rsid w:val="008A3850"/>
    <w:rsid w:val="008A4622"/>
    <w:rsid w:val="008A4D4D"/>
    <w:rsid w:val="008A6EE6"/>
    <w:rsid w:val="008A7615"/>
    <w:rsid w:val="008B0ADF"/>
    <w:rsid w:val="008B182E"/>
    <w:rsid w:val="008B2A4E"/>
    <w:rsid w:val="008B3757"/>
    <w:rsid w:val="008B3BCB"/>
    <w:rsid w:val="008B461E"/>
    <w:rsid w:val="008B4FFE"/>
    <w:rsid w:val="008B56EC"/>
    <w:rsid w:val="008B5D68"/>
    <w:rsid w:val="008B7A49"/>
    <w:rsid w:val="008B7E51"/>
    <w:rsid w:val="008B7E73"/>
    <w:rsid w:val="008C0617"/>
    <w:rsid w:val="008C1E79"/>
    <w:rsid w:val="008C2EAA"/>
    <w:rsid w:val="008C3748"/>
    <w:rsid w:val="008C4DEB"/>
    <w:rsid w:val="008C4F05"/>
    <w:rsid w:val="008C724B"/>
    <w:rsid w:val="008C7276"/>
    <w:rsid w:val="008C7FCE"/>
    <w:rsid w:val="008D07F7"/>
    <w:rsid w:val="008D0AF2"/>
    <w:rsid w:val="008D0B85"/>
    <w:rsid w:val="008D0C52"/>
    <w:rsid w:val="008D0E26"/>
    <w:rsid w:val="008D1242"/>
    <w:rsid w:val="008D2E5B"/>
    <w:rsid w:val="008D3F7C"/>
    <w:rsid w:val="008D41D2"/>
    <w:rsid w:val="008D50A2"/>
    <w:rsid w:val="008D5129"/>
    <w:rsid w:val="008D5FC2"/>
    <w:rsid w:val="008E00DD"/>
    <w:rsid w:val="008E0C31"/>
    <w:rsid w:val="008E34B1"/>
    <w:rsid w:val="008E37A6"/>
    <w:rsid w:val="008E690F"/>
    <w:rsid w:val="008E773D"/>
    <w:rsid w:val="008E77B4"/>
    <w:rsid w:val="008E7BE1"/>
    <w:rsid w:val="008F1206"/>
    <w:rsid w:val="008F1813"/>
    <w:rsid w:val="008F19BB"/>
    <w:rsid w:val="008F1F28"/>
    <w:rsid w:val="008F28CA"/>
    <w:rsid w:val="008F3E14"/>
    <w:rsid w:val="008F5B7C"/>
    <w:rsid w:val="008F6D20"/>
    <w:rsid w:val="00900477"/>
    <w:rsid w:val="00901CE9"/>
    <w:rsid w:val="0090230A"/>
    <w:rsid w:val="00902EB2"/>
    <w:rsid w:val="0090372D"/>
    <w:rsid w:val="00903758"/>
    <w:rsid w:val="009042FF"/>
    <w:rsid w:val="00905581"/>
    <w:rsid w:val="009055C2"/>
    <w:rsid w:val="009055CE"/>
    <w:rsid w:val="009059C6"/>
    <w:rsid w:val="00906CAA"/>
    <w:rsid w:val="00907A5B"/>
    <w:rsid w:val="009113EA"/>
    <w:rsid w:val="00911B46"/>
    <w:rsid w:val="00911BCF"/>
    <w:rsid w:val="00912F4A"/>
    <w:rsid w:val="00913592"/>
    <w:rsid w:val="009141AA"/>
    <w:rsid w:val="00916165"/>
    <w:rsid w:val="009163CA"/>
    <w:rsid w:val="0091650C"/>
    <w:rsid w:val="00916B37"/>
    <w:rsid w:val="009176AF"/>
    <w:rsid w:val="00917A1E"/>
    <w:rsid w:val="00917A1F"/>
    <w:rsid w:val="00920A71"/>
    <w:rsid w:val="009220D0"/>
    <w:rsid w:val="009221FD"/>
    <w:rsid w:val="009249BC"/>
    <w:rsid w:val="009253F9"/>
    <w:rsid w:val="0092579B"/>
    <w:rsid w:val="00926002"/>
    <w:rsid w:val="00926C94"/>
    <w:rsid w:val="009276D8"/>
    <w:rsid w:val="009279B5"/>
    <w:rsid w:val="009302E1"/>
    <w:rsid w:val="009304FB"/>
    <w:rsid w:val="00930684"/>
    <w:rsid w:val="0093188A"/>
    <w:rsid w:val="009320BE"/>
    <w:rsid w:val="009320F8"/>
    <w:rsid w:val="0093210F"/>
    <w:rsid w:val="00932CF4"/>
    <w:rsid w:val="00932FBE"/>
    <w:rsid w:val="00933086"/>
    <w:rsid w:val="00933D0E"/>
    <w:rsid w:val="00934ACC"/>
    <w:rsid w:val="009357BA"/>
    <w:rsid w:val="00936088"/>
    <w:rsid w:val="0093668B"/>
    <w:rsid w:val="00936B52"/>
    <w:rsid w:val="00936E82"/>
    <w:rsid w:val="00937752"/>
    <w:rsid w:val="0094035A"/>
    <w:rsid w:val="009411FF"/>
    <w:rsid w:val="009413C1"/>
    <w:rsid w:val="00942097"/>
    <w:rsid w:val="009422CC"/>
    <w:rsid w:val="00943A94"/>
    <w:rsid w:val="00944302"/>
    <w:rsid w:val="00944F09"/>
    <w:rsid w:val="00944F7F"/>
    <w:rsid w:val="009456BB"/>
    <w:rsid w:val="00945B24"/>
    <w:rsid w:val="009469CE"/>
    <w:rsid w:val="0094779E"/>
    <w:rsid w:val="00947A95"/>
    <w:rsid w:val="00950368"/>
    <w:rsid w:val="009504E3"/>
    <w:rsid w:val="00952122"/>
    <w:rsid w:val="00952195"/>
    <w:rsid w:val="009536EA"/>
    <w:rsid w:val="00953BEF"/>
    <w:rsid w:val="00955C7F"/>
    <w:rsid w:val="00956596"/>
    <w:rsid w:val="00956BEB"/>
    <w:rsid w:val="00956DB9"/>
    <w:rsid w:val="009606CE"/>
    <w:rsid w:val="00961CFA"/>
    <w:rsid w:val="00961EF2"/>
    <w:rsid w:val="00964BB1"/>
    <w:rsid w:val="00964F0A"/>
    <w:rsid w:val="009661AA"/>
    <w:rsid w:val="009665B5"/>
    <w:rsid w:val="00966A82"/>
    <w:rsid w:val="009671C3"/>
    <w:rsid w:val="0096764E"/>
    <w:rsid w:val="009676A0"/>
    <w:rsid w:val="009700E4"/>
    <w:rsid w:val="00971DA4"/>
    <w:rsid w:val="009725BB"/>
    <w:rsid w:val="00972B6B"/>
    <w:rsid w:val="009735DA"/>
    <w:rsid w:val="00973970"/>
    <w:rsid w:val="00973F28"/>
    <w:rsid w:val="009758CB"/>
    <w:rsid w:val="009759B4"/>
    <w:rsid w:val="00975BC9"/>
    <w:rsid w:val="00975CBA"/>
    <w:rsid w:val="00976BE8"/>
    <w:rsid w:val="009770F8"/>
    <w:rsid w:val="0097724D"/>
    <w:rsid w:val="00977346"/>
    <w:rsid w:val="009800FE"/>
    <w:rsid w:val="0098034C"/>
    <w:rsid w:val="009807C4"/>
    <w:rsid w:val="00981C06"/>
    <w:rsid w:val="00981FDE"/>
    <w:rsid w:val="00982872"/>
    <w:rsid w:val="00982DA9"/>
    <w:rsid w:val="00984E70"/>
    <w:rsid w:val="00990491"/>
    <w:rsid w:val="00990636"/>
    <w:rsid w:val="00990E43"/>
    <w:rsid w:val="009912EE"/>
    <w:rsid w:val="00991E68"/>
    <w:rsid w:val="00992D69"/>
    <w:rsid w:val="00993035"/>
    <w:rsid w:val="00994868"/>
    <w:rsid w:val="00994FCC"/>
    <w:rsid w:val="0099518E"/>
    <w:rsid w:val="0099591E"/>
    <w:rsid w:val="00995C66"/>
    <w:rsid w:val="0099671D"/>
    <w:rsid w:val="00997C51"/>
    <w:rsid w:val="00997FD3"/>
    <w:rsid w:val="009A0CD8"/>
    <w:rsid w:val="009A40CB"/>
    <w:rsid w:val="009A6007"/>
    <w:rsid w:val="009A672B"/>
    <w:rsid w:val="009A7802"/>
    <w:rsid w:val="009B0958"/>
    <w:rsid w:val="009B141C"/>
    <w:rsid w:val="009B25DF"/>
    <w:rsid w:val="009B5530"/>
    <w:rsid w:val="009B55AB"/>
    <w:rsid w:val="009B5FAD"/>
    <w:rsid w:val="009B602D"/>
    <w:rsid w:val="009B79D3"/>
    <w:rsid w:val="009C01F8"/>
    <w:rsid w:val="009C1687"/>
    <w:rsid w:val="009C1EE1"/>
    <w:rsid w:val="009C2891"/>
    <w:rsid w:val="009C66A3"/>
    <w:rsid w:val="009C6E58"/>
    <w:rsid w:val="009C709F"/>
    <w:rsid w:val="009D0A07"/>
    <w:rsid w:val="009D1125"/>
    <w:rsid w:val="009D1291"/>
    <w:rsid w:val="009D16D2"/>
    <w:rsid w:val="009D3320"/>
    <w:rsid w:val="009D3790"/>
    <w:rsid w:val="009D414B"/>
    <w:rsid w:val="009D4E54"/>
    <w:rsid w:val="009D4EBB"/>
    <w:rsid w:val="009D51DF"/>
    <w:rsid w:val="009D556F"/>
    <w:rsid w:val="009D568A"/>
    <w:rsid w:val="009D5A42"/>
    <w:rsid w:val="009D5F7B"/>
    <w:rsid w:val="009D629C"/>
    <w:rsid w:val="009D6E2E"/>
    <w:rsid w:val="009D7346"/>
    <w:rsid w:val="009D749B"/>
    <w:rsid w:val="009D7515"/>
    <w:rsid w:val="009D75B6"/>
    <w:rsid w:val="009D7E01"/>
    <w:rsid w:val="009D7E64"/>
    <w:rsid w:val="009E02E6"/>
    <w:rsid w:val="009E1462"/>
    <w:rsid w:val="009E14A6"/>
    <w:rsid w:val="009E4AC4"/>
    <w:rsid w:val="009E4E60"/>
    <w:rsid w:val="009E4FC6"/>
    <w:rsid w:val="009E5926"/>
    <w:rsid w:val="009E5CF2"/>
    <w:rsid w:val="009E5F76"/>
    <w:rsid w:val="009E65A9"/>
    <w:rsid w:val="009E7308"/>
    <w:rsid w:val="009E7EDA"/>
    <w:rsid w:val="009F0BAE"/>
    <w:rsid w:val="009F0DC6"/>
    <w:rsid w:val="009F1B42"/>
    <w:rsid w:val="009F1FF6"/>
    <w:rsid w:val="009F2EEF"/>
    <w:rsid w:val="009F30B5"/>
    <w:rsid w:val="009F3589"/>
    <w:rsid w:val="009F3AE4"/>
    <w:rsid w:val="009F3C44"/>
    <w:rsid w:val="009F3F72"/>
    <w:rsid w:val="009F40F9"/>
    <w:rsid w:val="009F4274"/>
    <w:rsid w:val="009F4DCC"/>
    <w:rsid w:val="009F6168"/>
    <w:rsid w:val="009F6499"/>
    <w:rsid w:val="009F64C6"/>
    <w:rsid w:val="009F6581"/>
    <w:rsid w:val="009F6F3F"/>
    <w:rsid w:val="009F72E9"/>
    <w:rsid w:val="009F7E56"/>
    <w:rsid w:val="00A011F2"/>
    <w:rsid w:val="00A019E4"/>
    <w:rsid w:val="00A01D0B"/>
    <w:rsid w:val="00A0237A"/>
    <w:rsid w:val="00A0248D"/>
    <w:rsid w:val="00A02E3B"/>
    <w:rsid w:val="00A05AA3"/>
    <w:rsid w:val="00A05BEC"/>
    <w:rsid w:val="00A07BE5"/>
    <w:rsid w:val="00A10384"/>
    <w:rsid w:val="00A118FF"/>
    <w:rsid w:val="00A119A6"/>
    <w:rsid w:val="00A11E91"/>
    <w:rsid w:val="00A1271C"/>
    <w:rsid w:val="00A12C43"/>
    <w:rsid w:val="00A13902"/>
    <w:rsid w:val="00A1424C"/>
    <w:rsid w:val="00A1455F"/>
    <w:rsid w:val="00A15915"/>
    <w:rsid w:val="00A15FC4"/>
    <w:rsid w:val="00A16886"/>
    <w:rsid w:val="00A16A04"/>
    <w:rsid w:val="00A1715A"/>
    <w:rsid w:val="00A177C0"/>
    <w:rsid w:val="00A179B5"/>
    <w:rsid w:val="00A17E93"/>
    <w:rsid w:val="00A20E74"/>
    <w:rsid w:val="00A2166F"/>
    <w:rsid w:val="00A22324"/>
    <w:rsid w:val="00A22427"/>
    <w:rsid w:val="00A22BB9"/>
    <w:rsid w:val="00A2393A"/>
    <w:rsid w:val="00A23A4F"/>
    <w:rsid w:val="00A26700"/>
    <w:rsid w:val="00A275C1"/>
    <w:rsid w:val="00A277C5"/>
    <w:rsid w:val="00A31943"/>
    <w:rsid w:val="00A323BB"/>
    <w:rsid w:val="00A32558"/>
    <w:rsid w:val="00A33B2F"/>
    <w:rsid w:val="00A34BCB"/>
    <w:rsid w:val="00A34E02"/>
    <w:rsid w:val="00A356E9"/>
    <w:rsid w:val="00A362D3"/>
    <w:rsid w:val="00A37D7D"/>
    <w:rsid w:val="00A40FEC"/>
    <w:rsid w:val="00A410E7"/>
    <w:rsid w:val="00A411A8"/>
    <w:rsid w:val="00A414C8"/>
    <w:rsid w:val="00A42112"/>
    <w:rsid w:val="00A4233C"/>
    <w:rsid w:val="00A42844"/>
    <w:rsid w:val="00A42E02"/>
    <w:rsid w:val="00A43E64"/>
    <w:rsid w:val="00A45261"/>
    <w:rsid w:val="00A463BF"/>
    <w:rsid w:val="00A46697"/>
    <w:rsid w:val="00A467C2"/>
    <w:rsid w:val="00A46FAB"/>
    <w:rsid w:val="00A4762E"/>
    <w:rsid w:val="00A477CD"/>
    <w:rsid w:val="00A519BF"/>
    <w:rsid w:val="00A52918"/>
    <w:rsid w:val="00A52A27"/>
    <w:rsid w:val="00A53035"/>
    <w:rsid w:val="00A532FC"/>
    <w:rsid w:val="00A53DDF"/>
    <w:rsid w:val="00A54CEA"/>
    <w:rsid w:val="00A57A46"/>
    <w:rsid w:val="00A61BBC"/>
    <w:rsid w:val="00A620B6"/>
    <w:rsid w:val="00A64F0D"/>
    <w:rsid w:val="00A659DE"/>
    <w:rsid w:val="00A66979"/>
    <w:rsid w:val="00A66E2A"/>
    <w:rsid w:val="00A67095"/>
    <w:rsid w:val="00A67AC9"/>
    <w:rsid w:val="00A70466"/>
    <w:rsid w:val="00A710BC"/>
    <w:rsid w:val="00A71820"/>
    <w:rsid w:val="00A7194C"/>
    <w:rsid w:val="00A7309A"/>
    <w:rsid w:val="00A7362B"/>
    <w:rsid w:val="00A73FDC"/>
    <w:rsid w:val="00A74CA3"/>
    <w:rsid w:val="00A751F2"/>
    <w:rsid w:val="00A763BD"/>
    <w:rsid w:val="00A76FB6"/>
    <w:rsid w:val="00A77132"/>
    <w:rsid w:val="00A77EA6"/>
    <w:rsid w:val="00A80997"/>
    <w:rsid w:val="00A80BFA"/>
    <w:rsid w:val="00A81C10"/>
    <w:rsid w:val="00A8288D"/>
    <w:rsid w:val="00A83028"/>
    <w:rsid w:val="00A83BF4"/>
    <w:rsid w:val="00A8408D"/>
    <w:rsid w:val="00A84F53"/>
    <w:rsid w:val="00A8531A"/>
    <w:rsid w:val="00A85B52"/>
    <w:rsid w:val="00A85DA6"/>
    <w:rsid w:val="00A863AB"/>
    <w:rsid w:val="00A86B6A"/>
    <w:rsid w:val="00A90463"/>
    <w:rsid w:val="00A90678"/>
    <w:rsid w:val="00A90A1A"/>
    <w:rsid w:val="00A90C00"/>
    <w:rsid w:val="00A910B7"/>
    <w:rsid w:val="00A91ED0"/>
    <w:rsid w:val="00A92295"/>
    <w:rsid w:val="00A929B5"/>
    <w:rsid w:val="00A92CA4"/>
    <w:rsid w:val="00A94995"/>
    <w:rsid w:val="00A9593E"/>
    <w:rsid w:val="00A95A45"/>
    <w:rsid w:val="00A961B1"/>
    <w:rsid w:val="00A96526"/>
    <w:rsid w:val="00A96F43"/>
    <w:rsid w:val="00A9776A"/>
    <w:rsid w:val="00A97C2C"/>
    <w:rsid w:val="00AA0EF9"/>
    <w:rsid w:val="00AA167B"/>
    <w:rsid w:val="00AA1E18"/>
    <w:rsid w:val="00AA2347"/>
    <w:rsid w:val="00AA2CEB"/>
    <w:rsid w:val="00AA33B1"/>
    <w:rsid w:val="00AA367F"/>
    <w:rsid w:val="00AA36E8"/>
    <w:rsid w:val="00AA47C2"/>
    <w:rsid w:val="00AA4DA1"/>
    <w:rsid w:val="00AA600E"/>
    <w:rsid w:val="00AA642C"/>
    <w:rsid w:val="00AA68FF"/>
    <w:rsid w:val="00AB0958"/>
    <w:rsid w:val="00AB13AF"/>
    <w:rsid w:val="00AB158D"/>
    <w:rsid w:val="00AB1652"/>
    <w:rsid w:val="00AB19F6"/>
    <w:rsid w:val="00AB32CD"/>
    <w:rsid w:val="00AB3EF1"/>
    <w:rsid w:val="00AB3F63"/>
    <w:rsid w:val="00AB4F8C"/>
    <w:rsid w:val="00AB53A1"/>
    <w:rsid w:val="00AB6A20"/>
    <w:rsid w:val="00AB6C03"/>
    <w:rsid w:val="00AC0821"/>
    <w:rsid w:val="00AC0828"/>
    <w:rsid w:val="00AC1BEA"/>
    <w:rsid w:val="00AC239B"/>
    <w:rsid w:val="00AC3BE0"/>
    <w:rsid w:val="00AC60D7"/>
    <w:rsid w:val="00AC677E"/>
    <w:rsid w:val="00AC70A7"/>
    <w:rsid w:val="00AC735C"/>
    <w:rsid w:val="00AD01AB"/>
    <w:rsid w:val="00AD0502"/>
    <w:rsid w:val="00AD0B51"/>
    <w:rsid w:val="00AD126F"/>
    <w:rsid w:val="00AD1885"/>
    <w:rsid w:val="00AD1D55"/>
    <w:rsid w:val="00AD3643"/>
    <w:rsid w:val="00AD3749"/>
    <w:rsid w:val="00AD3C56"/>
    <w:rsid w:val="00AD4209"/>
    <w:rsid w:val="00AD4C19"/>
    <w:rsid w:val="00AD5F68"/>
    <w:rsid w:val="00AD6C40"/>
    <w:rsid w:val="00AD75DB"/>
    <w:rsid w:val="00AE00C1"/>
    <w:rsid w:val="00AE0B02"/>
    <w:rsid w:val="00AE1021"/>
    <w:rsid w:val="00AE267A"/>
    <w:rsid w:val="00AE3118"/>
    <w:rsid w:val="00AE33B9"/>
    <w:rsid w:val="00AE3A74"/>
    <w:rsid w:val="00AE3A81"/>
    <w:rsid w:val="00AE4998"/>
    <w:rsid w:val="00AE4DB6"/>
    <w:rsid w:val="00AE780B"/>
    <w:rsid w:val="00AE7F4E"/>
    <w:rsid w:val="00AF1575"/>
    <w:rsid w:val="00AF196B"/>
    <w:rsid w:val="00AF196D"/>
    <w:rsid w:val="00AF1FEC"/>
    <w:rsid w:val="00AF2BAB"/>
    <w:rsid w:val="00AF3D17"/>
    <w:rsid w:val="00AF45C3"/>
    <w:rsid w:val="00AF4873"/>
    <w:rsid w:val="00AF62B2"/>
    <w:rsid w:val="00AF6529"/>
    <w:rsid w:val="00AF6F8E"/>
    <w:rsid w:val="00AF7784"/>
    <w:rsid w:val="00AF795A"/>
    <w:rsid w:val="00AF7CC4"/>
    <w:rsid w:val="00B0027B"/>
    <w:rsid w:val="00B00A17"/>
    <w:rsid w:val="00B00AD2"/>
    <w:rsid w:val="00B00B39"/>
    <w:rsid w:val="00B00E48"/>
    <w:rsid w:val="00B00EB1"/>
    <w:rsid w:val="00B01983"/>
    <w:rsid w:val="00B01AFF"/>
    <w:rsid w:val="00B0479F"/>
    <w:rsid w:val="00B049AC"/>
    <w:rsid w:val="00B04C76"/>
    <w:rsid w:val="00B050F2"/>
    <w:rsid w:val="00B057FD"/>
    <w:rsid w:val="00B062DC"/>
    <w:rsid w:val="00B068F3"/>
    <w:rsid w:val="00B0692C"/>
    <w:rsid w:val="00B07E0A"/>
    <w:rsid w:val="00B10151"/>
    <w:rsid w:val="00B1117E"/>
    <w:rsid w:val="00B11D6E"/>
    <w:rsid w:val="00B13B38"/>
    <w:rsid w:val="00B1416A"/>
    <w:rsid w:val="00B14353"/>
    <w:rsid w:val="00B1501C"/>
    <w:rsid w:val="00B15F6C"/>
    <w:rsid w:val="00B167C2"/>
    <w:rsid w:val="00B16D5E"/>
    <w:rsid w:val="00B17FCD"/>
    <w:rsid w:val="00B2003C"/>
    <w:rsid w:val="00B20D2D"/>
    <w:rsid w:val="00B20F52"/>
    <w:rsid w:val="00B215EB"/>
    <w:rsid w:val="00B2186C"/>
    <w:rsid w:val="00B22AEE"/>
    <w:rsid w:val="00B23064"/>
    <w:rsid w:val="00B237C4"/>
    <w:rsid w:val="00B27682"/>
    <w:rsid w:val="00B27A16"/>
    <w:rsid w:val="00B27BA2"/>
    <w:rsid w:val="00B302DD"/>
    <w:rsid w:val="00B31588"/>
    <w:rsid w:val="00B31705"/>
    <w:rsid w:val="00B319EF"/>
    <w:rsid w:val="00B31CC7"/>
    <w:rsid w:val="00B31E41"/>
    <w:rsid w:val="00B3308C"/>
    <w:rsid w:val="00B3332A"/>
    <w:rsid w:val="00B33845"/>
    <w:rsid w:val="00B373A0"/>
    <w:rsid w:val="00B37A0B"/>
    <w:rsid w:val="00B400B0"/>
    <w:rsid w:val="00B4011C"/>
    <w:rsid w:val="00B405A1"/>
    <w:rsid w:val="00B4061A"/>
    <w:rsid w:val="00B40DFF"/>
    <w:rsid w:val="00B415C4"/>
    <w:rsid w:val="00B41663"/>
    <w:rsid w:val="00B41D2A"/>
    <w:rsid w:val="00B42DA1"/>
    <w:rsid w:val="00B4408F"/>
    <w:rsid w:val="00B449AA"/>
    <w:rsid w:val="00B44F16"/>
    <w:rsid w:val="00B4629C"/>
    <w:rsid w:val="00B46C4D"/>
    <w:rsid w:val="00B47E2C"/>
    <w:rsid w:val="00B51103"/>
    <w:rsid w:val="00B51B41"/>
    <w:rsid w:val="00B531EE"/>
    <w:rsid w:val="00B53CEA"/>
    <w:rsid w:val="00B53E54"/>
    <w:rsid w:val="00B545E3"/>
    <w:rsid w:val="00B55324"/>
    <w:rsid w:val="00B569A6"/>
    <w:rsid w:val="00B56C43"/>
    <w:rsid w:val="00B57046"/>
    <w:rsid w:val="00B5718D"/>
    <w:rsid w:val="00B577B2"/>
    <w:rsid w:val="00B60546"/>
    <w:rsid w:val="00B60B4E"/>
    <w:rsid w:val="00B60D6A"/>
    <w:rsid w:val="00B60F2D"/>
    <w:rsid w:val="00B61851"/>
    <w:rsid w:val="00B61B4E"/>
    <w:rsid w:val="00B6279A"/>
    <w:rsid w:val="00B62A79"/>
    <w:rsid w:val="00B63ED2"/>
    <w:rsid w:val="00B642DA"/>
    <w:rsid w:val="00B653B2"/>
    <w:rsid w:val="00B66F8B"/>
    <w:rsid w:val="00B67071"/>
    <w:rsid w:val="00B673E5"/>
    <w:rsid w:val="00B70325"/>
    <w:rsid w:val="00B720D8"/>
    <w:rsid w:val="00B73917"/>
    <w:rsid w:val="00B73955"/>
    <w:rsid w:val="00B74185"/>
    <w:rsid w:val="00B75E2B"/>
    <w:rsid w:val="00B76B93"/>
    <w:rsid w:val="00B76C9D"/>
    <w:rsid w:val="00B80E2D"/>
    <w:rsid w:val="00B810F7"/>
    <w:rsid w:val="00B815C2"/>
    <w:rsid w:val="00B82029"/>
    <w:rsid w:val="00B8220B"/>
    <w:rsid w:val="00B8240D"/>
    <w:rsid w:val="00B83C8B"/>
    <w:rsid w:val="00B84A98"/>
    <w:rsid w:val="00B84AEF"/>
    <w:rsid w:val="00B85060"/>
    <w:rsid w:val="00B8605B"/>
    <w:rsid w:val="00B8671B"/>
    <w:rsid w:val="00B86A33"/>
    <w:rsid w:val="00B87568"/>
    <w:rsid w:val="00B90606"/>
    <w:rsid w:val="00B939EB"/>
    <w:rsid w:val="00B93E5C"/>
    <w:rsid w:val="00B93EFA"/>
    <w:rsid w:val="00B9466C"/>
    <w:rsid w:val="00B94DCB"/>
    <w:rsid w:val="00B95D5D"/>
    <w:rsid w:val="00B9639C"/>
    <w:rsid w:val="00BA0B27"/>
    <w:rsid w:val="00BA1222"/>
    <w:rsid w:val="00BA1F40"/>
    <w:rsid w:val="00BA26FD"/>
    <w:rsid w:val="00BA2740"/>
    <w:rsid w:val="00BA5557"/>
    <w:rsid w:val="00BA6D4D"/>
    <w:rsid w:val="00BA7B8F"/>
    <w:rsid w:val="00BA7E99"/>
    <w:rsid w:val="00BA7F3F"/>
    <w:rsid w:val="00BB0B68"/>
    <w:rsid w:val="00BB1C2F"/>
    <w:rsid w:val="00BB3488"/>
    <w:rsid w:val="00BB35D0"/>
    <w:rsid w:val="00BB5446"/>
    <w:rsid w:val="00BB552C"/>
    <w:rsid w:val="00BB6376"/>
    <w:rsid w:val="00BB77F3"/>
    <w:rsid w:val="00BB7A44"/>
    <w:rsid w:val="00BB7F5C"/>
    <w:rsid w:val="00BC062A"/>
    <w:rsid w:val="00BC0D8B"/>
    <w:rsid w:val="00BC1227"/>
    <w:rsid w:val="00BC193B"/>
    <w:rsid w:val="00BC2884"/>
    <w:rsid w:val="00BC33BF"/>
    <w:rsid w:val="00BC345A"/>
    <w:rsid w:val="00BC50EC"/>
    <w:rsid w:val="00BC5E8E"/>
    <w:rsid w:val="00BC68B0"/>
    <w:rsid w:val="00BC7720"/>
    <w:rsid w:val="00BC7825"/>
    <w:rsid w:val="00BD03E5"/>
    <w:rsid w:val="00BD076C"/>
    <w:rsid w:val="00BD156C"/>
    <w:rsid w:val="00BD20FC"/>
    <w:rsid w:val="00BD23E4"/>
    <w:rsid w:val="00BD2A56"/>
    <w:rsid w:val="00BD3CAB"/>
    <w:rsid w:val="00BD3FA8"/>
    <w:rsid w:val="00BD474B"/>
    <w:rsid w:val="00BD4902"/>
    <w:rsid w:val="00BD54BA"/>
    <w:rsid w:val="00BD5942"/>
    <w:rsid w:val="00BD5D30"/>
    <w:rsid w:val="00BD60F8"/>
    <w:rsid w:val="00BD69E9"/>
    <w:rsid w:val="00BD7476"/>
    <w:rsid w:val="00BE019D"/>
    <w:rsid w:val="00BE209A"/>
    <w:rsid w:val="00BE21B8"/>
    <w:rsid w:val="00BE37C3"/>
    <w:rsid w:val="00BE3EB1"/>
    <w:rsid w:val="00BE4194"/>
    <w:rsid w:val="00BE4D67"/>
    <w:rsid w:val="00BE4FCA"/>
    <w:rsid w:val="00BE668C"/>
    <w:rsid w:val="00BE6BA7"/>
    <w:rsid w:val="00BF02DC"/>
    <w:rsid w:val="00BF0555"/>
    <w:rsid w:val="00BF25A2"/>
    <w:rsid w:val="00BF2BA3"/>
    <w:rsid w:val="00BF2BE8"/>
    <w:rsid w:val="00BF37E7"/>
    <w:rsid w:val="00BF3866"/>
    <w:rsid w:val="00BF481A"/>
    <w:rsid w:val="00BF4AEE"/>
    <w:rsid w:val="00BF633B"/>
    <w:rsid w:val="00BF6AB4"/>
    <w:rsid w:val="00BF6B58"/>
    <w:rsid w:val="00BF7D73"/>
    <w:rsid w:val="00C0015B"/>
    <w:rsid w:val="00C002AC"/>
    <w:rsid w:val="00C00319"/>
    <w:rsid w:val="00C00E9C"/>
    <w:rsid w:val="00C035C4"/>
    <w:rsid w:val="00C03757"/>
    <w:rsid w:val="00C03DD0"/>
    <w:rsid w:val="00C03F76"/>
    <w:rsid w:val="00C050C3"/>
    <w:rsid w:val="00C05BD7"/>
    <w:rsid w:val="00C05E90"/>
    <w:rsid w:val="00C0634A"/>
    <w:rsid w:val="00C069F0"/>
    <w:rsid w:val="00C07195"/>
    <w:rsid w:val="00C1083E"/>
    <w:rsid w:val="00C10949"/>
    <w:rsid w:val="00C116AF"/>
    <w:rsid w:val="00C116DC"/>
    <w:rsid w:val="00C11D07"/>
    <w:rsid w:val="00C12916"/>
    <w:rsid w:val="00C13213"/>
    <w:rsid w:val="00C13389"/>
    <w:rsid w:val="00C1379C"/>
    <w:rsid w:val="00C139C4"/>
    <w:rsid w:val="00C142CA"/>
    <w:rsid w:val="00C216F9"/>
    <w:rsid w:val="00C232E1"/>
    <w:rsid w:val="00C24197"/>
    <w:rsid w:val="00C25059"/>
    <w:rsid w:val="00C25246"/>
    <w:rsid w:val="00C252DF"/>
    <w:rsid w:val="00C26175"/>
    <w:rsid w:val="00C30538"/>
    <w:rsid w:val="00C305B3"/>
    <w:rsid w:val="00C305BA"/>
    <w:rsid w:val="00C31709"/>
    <w:rsid w:val="00C317C5"/>
    <w:rsid w:val="00C327F9"/>
    <w:rsid w:val="00C32E57"/>
    <w:rsid w:val="00C33006"/>
    <w:rsid w:val="00C3343D"/>
    <w:rsid w:val="00C34015"/>
    <w:rsid w:val="00C345EB"/>
    <w:rsid w:val="00C347F2"/>
    <w:rsid w:val="00C358AC"/>
    <w:rsid w:val="00C3619B"/>
    <w:rsid w:val="00C36C68"/>
    <w:rsid w:val="00C37159"/>
    <w:rsid w:val="00C37430"/>
    <w:rsid w:val="00C37E4A"/>
    <w:rsid w:val="00C40EC5"/>
    <w:rsid w:val="00C412A8"/>
    <w:rsid w:val="00C428A1"/>
    <w:rsid w:val="00C42CB5"/>
    <w:rsid w:val="00C4312F"/>
    <w:rsid w:val="00C4360B"/>
    <w:rsid w:val="00C439C8"/>
    <w:rsid w:val="00C43E84"/>
    <w:rsid w:val="00C44AC7"/>
    <w:rsid w:val="00C45C3F"/>
    <w:rsid w:val="00C45F58"/>
    <w:rsid w:val="00C465A3"/>
    <w:rsid w:val="00C51116"/>
    <w:rsid w:val="00C52A73"/>
    <w:rsid w:val="00C5364E"/>
    <w:rsid w:val="00C539E6"/>
    <w:rsid w:val="00C5535A"/>
    <w:rsid w:val="00C57536"/>
    <w:rsid w:val="00C57A86"/>
    <w:rsid w:val="00C57E70"/>
    <w:rsid w:val="00C60D84"/>
    <w:rsid w:val="00C611A3"/>
    <w:rsid w:val="00C6224E"/>
    <w:rsid w:val="00C622B0"/>
    <w:rsid w:val="00C62552"/>
    <w:rsid w:val="00C62BF7"/>
    <w:rsid w:val="00C63283"/>
    <w:rsid w:val="00C6338A"/>
    <w:rsid w:val="00C63885"/>
    <w:rsid w:val="00C63C36"/>
    <w:rsid w:val="00C6413B"/>
    <w:rsid w:val="00C64823"/>
    <w:rsid w:val="00C65062"/>
    <w:rsid w:val="00C653DE"/>
    <w:rsid w:val="00C65556"/>
    <w:rsid w:val="00C6560A"/>
    <w:rsid w:val="00C65E5A"/>
    <w:rsid w:val="00C664B1"/>
    <w:rsid w:val="00C67268"/>
    <w:rsid w:val="00C6738E"/>
    <w:rsid w:val="00C67418"/>
    <w:rsid w:val="00C70045"/>
    <w:rsid w:val="00C70866"/>
    <w:rsid w:val="00C71258"/>
    <w:rsid w:val="00C72B96"/>
    <w:rsid w:val="00C736FE"/>
    <w:rsid w:val="00C73F80"/>
    <w:rsid w:val="00C74B33"/>
    <w:rsid w:val="00C759F4"/>
    <w:rsid w:val="00C75A83"/>
    <w:rsid w:val="00C76CDC"/>
    <w:rsid w:val="00C77BD3"/>
    <w:rsid w:val="00C81606"/>
    <w:rsid w:val="00C82F41"/>
    <w:rsid w:val="00C830A6"/>
    <w:rsid w:val="00C83CCE"/>
    <w:rsid w:val="00C84166"/>
    <w:rsid w:val="00C84AC0"/>
    <w:rsid w:val="00C86224"/>
    <w:rsid w:val="00C87D23"/>
    <w:rsid w:val="00C87FD9"/>
    <w:rsid w:val="00C90608"/>
    <w:rsid w:val="00C91061"/>
    <w:rsid w:val="00C91274"/>
    <w:rsid w:val="00C919A4"/>
    <w:rsid w:val="00C937EE"/>
    <w:rsid w:val="00C93C76"/>
    <w:rsid w:val="00C9402F"/>
    <w:rsid w:val="00C9432F"/>
    <w:rsid w:val="00C94BE9"/>
    <w:rsid w:val="00C952A1"/>
    <w:rsid w:val="00C952F9"/>
    <w:rsid w:val="00CA1047"/>
    <w:rsid w:val="00CA17A9"/>
    <w:rsid w:val="00CA189E"/>
    <w:rsid w:val="00CA217B"/>
    <w:rsid w:val="00CA2584"/>
    <w:rsid w:val="00CA2902"/>
    <w:rsid w:val="00CA2E7E"/>
    <w:rsid w:val="00CA2F96"/>
    <w:rsid w:val="00CA2FD7"/>
    <w:rsid w:val="00CA3A9E"/>
    <w:rsid w:val="00CA3C1D"/>
    <w:rsid w:val="00CA3CA4"/>
    <w:rsid w:val="00CA52E3"/>
    <w:rsid w:val="00CA5703"/>
    <w:rsid w:val="00CA68CE"/>
    <w:rsid w:val="00CA77E4"/>
    <w:rsid w:val="00CA78B7"/>
    <w:rsid w:val="00CA7CC6"/>
    <w:rsid w:val="00CB04F9"/>
    <w:rsid w:val="00CB07E4"/>
    <w:rsid w:val="00CB08E1"/>
    <w:rsid w:val="00CB0E9C"/>
    <w:rsid w:val="00CB15C3"/>
    <w:rsid w:val="00CB36BA"/>
    <w:rsid w:val="00CB4017"/>
    <w:rsid w:val="00CB4623"/>
    <w:rsid w:val="00CB4637"/>
    <w:rsid w:val="00CB511D"/>
    <w:rsid w:val="00CB61CA"/>
    <w:rsid w:val="00CB703F"/>
    <w:rsid w:val="00CC13C5"/>
    <w:rsid w:val="00CC3002"/>
    <w:rsid w:val="00CC339A"/>
    <w:rsid w:val="00CC3843"/>
    <w:rsid w:val="00CC4C6A"/>
    <w:rsid w:val="00CC63BF"/>
    <w:rsid w:val="00CC70D7"/>
    <w:rsid w:val="00CC71B1"/>
    <w:rsid w:val="00CD0287"/>
    <w:rsid w:val="00CD04A2"/>
    <w:rsid w:val="00CD1A71"/>
    <w:rsid w:val="00CD1D31"/>
    <w:rsid w:val="00CD301A"/>
    <w:rsid w:val="00CD34A6"/>
    <w:rsid w:val="00CD4385"/>
    <w:rsid w:val="00CD49DD"/>
    <w:rsid w:val="00CD50DC"/>
    <w:rsid w:val="00CD55B9"/>
    <w:rsid w:val="00CD5D42"/>
    <w:rsid w:val="00CD5F2F"/>
    <w:rsid w:val="00CD6178"/>
    <w:rsid w:val="00CD6181"/>
    <w:rsid w:val="00CD75C0"/>
    <w:rsid w:val="00CD76E9"/>
    <w:rsid w:val="00CD7B98"/>
    <w:rsid w:val="00CE001C"/>
    <w:rsid w:val="00CE1596"/>
    <w:rsid w:val="00CE29D5"/>
    <w:rsid w:val="00CE3355"/>
    <w:rsid w:val="00CE3DF5"/>
    <w:rsid w:val="00CE4768"/>
    <w:rsid w:val="00CE47D3"/>
    <w:rsid w:val="00CE5CAF"/>
    <w:rsid w:val="00CE6A72"/>
    <w:rsid w:val="00CE6E72"/>
    <w:rsid w:val="00CE7C87"/>
    <w:rsid w:val="00CF00F7"/>
    <w:rsid w:val="00CF0F43"/>
    <w:rsid w:val="00CF1A75"/>
    <w:rsid w:val="00CF22DB"/>
    <w:rsid w:val="00CF2949"/>
    <w:rsid w:val="00CF2AC2"/>
    <w:rsid w:val="00CF2B96"/>
    <w:rsid w:val="00CF59E4"/>
    <w:rsid w:val="00CF63BD"/>
    <w:rsid w:val="00CF649E"/>
    <w:rsid w:val="00CF7917"/>
    <w:rsid w:val="00D0079C"/>
    <w:rsid w:val="00D00DC8"/>
    <w:rsid w:val="00D01CC3"/>
    <w:rsid w:val="00D023C5"/>
    <w:rsid w:val="00D024E3"/>
    <w:rsid w:val="00D026D4"/>
    <w:rsid w:val="00D030C7"/>
    <w:rsid w:val="00D035D7"/>
    <w:rsid w:val="00D0489A"/>
    <w:rsid w:val="00D048BF"/>
    <w:rsid w:val="00D0526F"/>
    <w:rsid w:val="00D05BFB"/>
    <w:rsid w:val="00D05CCB"/>
    <w:rsid w:val="00D06606"/>
    <w:rsid w:val="00D068AB"/>
    <w:rsid w:val="00D06B97"/>
    <w:rsid w:val="00D07F5D"/>
    <w:rsid w:val="00D11D0C"/>
    <w:rsid w:val="00D11F00"/>
    <w:rsid w:val="00D121DD"/>
    <w:rsid w:val="00D1221A"/>
    <w:rsid w:val="00D1236F"/>
    <w:rsid w:val="00D13E5E"/>
    <w:rsid w:val="00D14AED"/>
    <w:rsid w:val="00D169C8"/>
    <w:rsid w:val="00D175F8"/>
    <w:rsid w:val="00D20431"/>
    <w:rsid w:val="00D21AB1"/>
    <w:rsid w:val="00D2282D"/>
    <w:rsid w:val="00D22B98"/>
    <w:rsid w:val="00D23841"/>
    <w:rsid w:val="00D23CA4"/>
    <w:rsid w:val="00D25009"/>
    <w:rsid w:val="00D250CE"/>
    <w:rsid w:val="00D2698B"/>
    <w:rsid w:val="00D27060"/>
    <w:rsid w:val="00D273B5"/>
    <w:rsid w:val="00D273E3"/>
    <w:rsid w:val="00D27C31"/>
    <w:rsid w:val="00D30C7F"/>
    <w:rsid w:val="00D31433"/>
    <w:rsid w:val="00D3288F"/>
    <w:rsid w:val="00D32B24"/>
    <w:rsid w:val="00D331D5"/>
    <w:rsid w:val="00D33AF8"/>
    <w:rsid w:val="00D33B9B"/>
    <w:rsid w:val="00D34FCE"/>
    <w:rsid w:val="00D357ED"/>
    <w:rsid w:val="00D35A6E"/>
    <w:rsid w:val="00D35C73"/>
    <w:rsid w:val="00D36039"/>
    <w:rsid w:val="00D36451"/>
    <w:rsid w:val="00D365C7"/>
    <w:rsid w:val="00D37C40"/>
    <w:rsid w:val="00D37F42"/>
    <w:rsid w:val="00D40AC8"/>
    <w:rsid w:val="00D415D6"/>
    <w:rsid w:val="00D41B20"/>
    <w:rsid w:val="00D4255C"/>
    <w:rsid w:val="00D43054"/>
    <w:rsid w:val="00D431A8"/>
    <w:rsid w:val="00D4324A"/>
    <w:rsid w:val="00D435EE"/>
    <w:rsid w:val="00D439A7"/>
    <w:rsid w:val="00D44A25"/>
    <w:rsid w:val="00D46CAA"/>
    <w:rsid w:val="00D47A4F"/>
    <w:rsid w:val="00D519B6"/>
    <w:rsid w:val="00D51CAD"/>
    <w:rsid w:val="00D526F1"/>
    <w:rsid w:val="00D52F8C"/>
    <w:rsid w:val="00D530AA"/>
    <w:rsid w:val="00D53B9A"/>
    <w:rsid w:val="00D54F36"/>
    <w:rsid w:val="00D54FF4"/>
    <w:rsid w:val="00D550DD"/>
    <w:rsid w:val="00D559E8"/>
    <w:rsid w:val="00D56DA7"/>
    <w:rsid w:val="00D57FEB"/>
    <w:rsid w:val="00D6004E"/>
    <w:rsid w:val="00D60F4A"/>
    <w:rsid w:val="00D6152F"/>
    <w:rsid w:val="00D63008"/>
    <w:rsid w:val="00D649AA"/>
    <w:rsid w:val="00D65059"/>
    <w:rsid w:val="00D650FB"/>
    <w:rsid w:val="00D65C28"/>
    <w:rsid w:val="00D66467"/>
    <w:rsid w:val="00D666A2"/>
    <w:rsid w:val="00D667CC"/>
    <w:rsid w:val="00D67017"/>
    <w:rsid w:val="00D670FB"/>
    <w:rsid w:val="00D7133A"/>
    <w:rsid w:val="00D73E99"/>
    <w:rsid w:val="00D747CB"/>
    <w:rsid w:val="00D75FAA"/>
    <w:rsid w:val="00D7656C"/>
    <w:rsid w:val="00D77287"/>
    <w:rsid w:val="00D77E0E"/>
    <w:rsid w:val="00D80779"/>
    <w:rsid w:val="00D81128"/>
    <w:rsid w:val="00D81D57"/>
    <w:rsid w:val="00D82F3B"/>
    <w:rsid w:val="00D836A6"/>
    <w:rsid w:val="00D845C4"/>
    <w:rsid w:val="00D84DCD"/>
    <w:rsid w:val="00D85EF6"/>
    <w:rsid w:val="00D90E0A"/>
    <w:rsid w:val="00D910AB"/>
    <w:rsid w:val="00D91956"/>
    <w:rsid w:val="00D92078"/>
    <w:rsid w:val="00D948BF"/>
    <w:rsid w:val="00D9542E"/>
    <w:rsid w:val="00D95937"/>
    <w:rsid w:val="00D959CA"/>
    <w:rsid w:val="00D95E71"/>
    <w:rsid w:val="00D967BF"/>
    <w:rsid w:val="00D9747F"/>
    <w:rsid w:val="00D974E9"/>
    <w:rsid w:val="00DA00E3"/>
    <w:rsid w:val="00DA03A9"/>
    <w:rsid w:val="00DA1EC3"/>
    <w:rsid w:val="00DA1FB9"/>
    <w:rsid w:val="00DA266C"/>
    <w:rsid w:val="00DA4D09"/>
    <w:rsid w:val="00DA4F2F"/>
    <w:rsid w:val="00DA6459"/>
    <w:rsid w:val="00DA6618"/>
    <w:rsid w:val="00DA70C0"/>
    <w:rsid w:val="00DA7EFC"/>
    <w:rsid w:val="00DB0E22"/>
    <w:rsid w:val="00DB1A50"/>
    <w:rsid w:val="00DB1A97"/>
    <w:rsid w:val="00DB2A1F"/>
    <w:rsid w:val="00DB2C2B"/>
    <w:rsid w:val="00DB3919"/>
    <w:rsid w:val="00DB50E0"/>
    <w:rsid w:val="00DB5DC0"/>
    <w:rsid w:val="00DB5FE6"/>
    <w:rsid w:val="00DB64A9"/>
    <w:rsid w:val="00DB6906"/>
    <w:rsid w:val="00DB741C"/>
    <w:rsid w:val="00DB7522"/>
    <w:rsid w:val="00DB7882"/>
    <w:rsid w:val="00DB7D1C"/>
    <w:rsid w:val="00DC09FF"/>
    <w:rsid w:val="00DC1331"/>
    <w:rsid w:val="00DC143A"/>
    <w:rsid w:val="00DC1F18"/>
    <w:rsid w:val="00DC1FB2"/>
    <w:rsid w:val="00DC20B5"/>
    <w:rsid w:val="00DC47C5"/>
    <w:rsid w:val="00DC528B"/>
    <w:rsid w:val="00DC5B7D"/>
    <w:rsid w:val="00DC67B0"/>
    <w:rsid w:val="00DC6B91"/>
    <w:rsid w:val="00DC6D21"/>
    <w:rsid w:val="00DC71C7"/>
    <w:rsid w:val="00DC7405"/>
    <w:rsid w:val="00DD073B"/>
    <w:rsid w:val="00DD159A"/>
    <w:rsid w:val="00DD165F"/>
    <w:rsid w:val="00DD32A7"/>
    <w:rsid w:val="00DD35E1"/>
    <w:rsid w:val="00DD4E53"/>
    <w:rsid w:val="00DD54E6"/>
    <w:rsid w:val="00DD6D17"/>
    <w:rsid w:val="00DD742F"/>
    <w:rsid w:val="00DE130C"/>
    <w:rsid w:val="00DE35FF"/>
    <w:rsid w:val="00DE3894"/>
    <w:rsid w:val="00DE399D"/>
    <w:rsid w:val="00DE44F3"/>
    <w:rsid w:val="00DE4DAF"/>
    <w:rsid w:val="00DE73B2"/>
    <w:rsid w:val="00DE73E8"/>
    <w:rsid w:val="00DF073B"/>
    <w:rsid w:val="00DF0797"/>
    <w:rsid w:val="00DF103B"/>
    <w:rsid w:val="00DF108E"/>
    <w:rsid w:val="00DF130C"/>
    <w:rsid w:val="00DF206F"/>
    <w:rsid w:val="00DF2D3A"/>
    <w:rsid w:val="00DF35AA"/>
    <w:rsid w:val="00DF43AA"/>
    <w:rsid w:val="00DF60ED"/>
    <w:rsid w:val="00DF6C4A"/>
    <w:rsid w:val="00DF7C21"/>
    <w:rsid w:val="00E0043F"/>
    <w:rsid w:val="00E00701"/>
    <w:rsid w:val="00E00800"/>
    <w:rsid w:val="00E00A54"/>
    <w:rsid w:val="00E00E62"/>
    <w:rsid w:val="00E015FE"/>
    <w:rsid w:val="00E01BE7"/>
    <w:rsid w:val="00E02747"/>
    <w:rsid w:val="00E028ED"/>
    <w:rsid w:val="00E04BEE"/>
    <w:rsid w:val="00E05675"/>
    <w:rsid w:val="00E05862"/>
    <w:rsid w:val="00E068C5"/>
    <w:rsid w:val="00E069C7"/>
    <w:rsid w:val="00E06B82"/>
    <w:rsid w:val="00E07FA1"/>
    <w:rsid w:val="00E10690"/>
    <w:rsid w:val="00E10BB7"/>
    <w:rsid w:val="00E11802"/>
    <w:rsid w:val="00E12640"/>
    <w:rsid w:val="00E127FC"/>
    <w:rsid w:val="00E131DF"/>
    <w:rsid w:val="00E138DA"/>
    <w:rsid w:val="00E138E2"/>
    <w:rsid w:val="00E14E79"/>
    <w:rsid w:val="00E1606F"/>
    <w:rsid w:val="00E161FF"/>
    <w:rsid w:val="00E16918"/>
    <w:rsid w:val="00E16CEB"/>
    <w:rsid w:val="00E178C8"/>
    <w:rsid w:val="00E20004"/>
    <w:rsid w:val="00E2287A"/>
    <w:rsid w:val="00E23795"/>
    <w:rsid w:val="00E23955"/>
    <w:rsid w:val="00E24DD5"/>
    <w:rsid w:val="00E24EB8"/>
    <w:rsid w:val="00E2503D"/>
    <w:rsid w:val="00E25EF6"/>
    <w:rsid w:val="00E26F26"/>
    <w:rsid w:val="00E307B1"/>
    <w:rsid w:val="00E30F91"/>
    <w:rsid w:val="00E316BB"/>
    <w:rsid w:val="00E32482"/>
    <w:rsid w:val="00E32C8A"/>
    <w:rsid w:val="00E32D59"/>
    <w:rsid w:val="00E336AC"/>
    <w:rsid w:val="00E3377D"/>
    <w:rsid w:val="00E35039"/>
    <w:rsid w:val="00E3505C"/>
    <w:rsid w:val="00E35957"/>
    <w:rsid w:val="00E35C26"/>
    <w:rsid w:val="00E36219"/>
    <w:rsid w:val="00E41A9B"/>
    <w:rsid w:val="00E44424"/>
    <w:rsid w:val="00E462A1"/>
    <w:rsid w:val="00E474F5"/>
    <w:rsid w:val="00E47AC5"/>
    <w:rsid w:val="00E5038A"/>
    <w:rsid w:val="00E5133F"/>
    <w:rsid w:val="00E51F71"/>
    <w:rsid w:val="00E526F9"/>
    <w:rsid w:val="00E52A6B"/>
    <w:rsid w:val="00E52A8D"/>
    <w:rsid w:val="00E539F9"/>
    <w:rsid w:val="00E54145"/>
    <w:rsid w:val="00E54FB9"/>
    <w:rsid w:val="00E560E2"/>
    <w:rsid w:val="00E57853"/>
    <w:rsid w:val="00E608F1"/>
    <w:rsid w:val="00E61384"/>
    <w:rsid w:val="00E628AF"/>
    <w:rsid w:val="00E64311"/>
    <w:rsid w:val="00E64642"/>
    <w:rsid w:val="00E64A13"/>
    <w:rsid w:val="00E67516"/>
    <w:rsid w:val="00E67634"/>
    <w:rsid w:val="00E70DD7"/>
    <w:rsid w:val="00E72299"/>
    <w:rsid w:val="00E722EF"/>
    <w:rsid w:val="00E73B1A"/>
    <w:rsid w:val="00E7434B"/>
    <w:rsid w:val="00E74408"/>
    <w:rsid w:val="00E746EE"/>
    <w:rsid w:val="00E75A00"/>
    <w:rsid w:val="00E75C7A"/>
    <w:rsid w:val="00E75E5D"/>
    <w:rsid w:val="00E76183"/>
    <w:rsid w:val="00E76483"/>
    <w:rsid w:val="00E76A4D"/>
    <w:rsid w:val="00E76EE8"/>
    <w:rsid w:val="00E771F5"/>
    <w:rsid w:val="00E81102"/>
    <w:rsid w:val="00E81FC9"/>
    <w:rsid w:val="00E8265E"/>
    <w:rsid w:val="00E82D64"/>
    <w:rsid w:val="00E8367E"/>
    <w:rsid w:val="00E837DD"/>
    <w:rsid w:val="00E83926"/>
    <w:rsid w:val="00E849B6"/>
    <w:rsid w:val="00E84EB5"/>
    <w:rsid w:val="00E8520F"/>
    <w:rsid w:val="00E852F7"/>
    <w:rsid w:val="00E8570F"/>
    <w:rsid w:val="00E85FD8"/>
    <w:rsid w:val="00E861D7"/>
    <w:rsid w:val="00E86E32"/>
    <w:rsid w:val="00E873AC"/>
    <w:rsid w:val="00E90A23"/>
    <w:rsid w:val="00E90F33"/>
    <w:rsid w:val="00E9287B"/>
    <w:rsid w:val="00E92DC8"/>
    <w:rsid w:val="00E9316F"/>
    <w:rsid w:val="00E96330"/>
    <w:rsid w:val="00E96731"/>
    <w:rsid w:val="00E967BF"/>
    <w:rsid w:val="00E96A2C"/>
    <w:rsid w:val="00E97873"/>
    <w:rsid w:val="00E97F24"/>
    <w:rsid w:val="00EA060C"/>
    <w:rsid w:val="00EA090C"/>
    <w:rsid w:val="00EA0BC0"/>
    <w:rsid w:val="00EA0CD0"/>
    <w:rsid w:val="00EA1205"/>
    <w:rsid w:val="00EA131F"/>
    <w:rsid w:val="00EA366F"/>
    <w:rsid w:val="00EA42D7"/>
    <w:rsid w:val="00EA5E29"/>
    <w:rsid w:val="00EA72D1"/>
    <w:rsid w:val="00EB0B06"/>
    <w:rsid w:val="00EB1212"/>
    <w:rsid w:val="00EB173B"/>
    <w:rsid w:val="00EB4992"/>
    <w:rsid w:val="00EB6BE5"/>
    <w:rsid w:val="00EB7271"/>
    <w:rsid w:val="00EB7D3A"/>
    <w:rsid w:val="00EC0FA2"/>
    <w:rsid w:val="00EC290A"/>
    <w:rsid w:val="00EC2EF1"/>
    <w:rsid w:val="00EC35DC"/>
    <w:rsid w:val="00EC4A07"/>
    <w:rsid w:val="00EC62A4"/>
    <w:rsid w:val="00EC7D99"/>
    <w:rsid w:val="00ED0475"/>
    <w:rsid w:val="00ED280D"/>
    <w:rsid w:val="00ED288D"/>
    <w:rsid w:val="00ED3CA6"/>
    <w:rsid w:val="00ED6904"/>
    <w:rsid w:val="00ED6DAB"/>
    <w:rsid w:val="00ED7AA5"/>
    <w:rsid w:val="00EE06F0"/>
    <w:rsid w:val="00EE0CC6"/>
    <w:rsid w:val="00EE19F8"/>
    <w:rsid w:val="00EE1BAE"/>
    <w:rsid w:val="00EE3555"/>
    <w:rsid w:val="00EE4AC8"/>
    <w:rsid w:val="00EE4BA8"/>
    <w:rsid w:val="00EE4F49"/>
    <w:rsid w:val="00EE5AF4"/>
    <w:rsid w:val="00EE610A"/>
    <w:rsid w:val="00EE6900"/>
    <w:rsid w:val="00EE6FEF"/>
    <w:rsid w:val="00EE71D5"/>
    <w:rsid w:val="00EE73C8"/>
    <w:rsid w:val="00EE7619"/>
    <w:rsid w:val="00EE790E"/>
    <w:rsid w:val="00EE7E90"/>
    <w:rsid w:val="00EE7FDB"/>
    <w:rsid w:val="00EF0304"/>
    <w:rsid w:val="00EF0643"/>
    <w:rsid w:val="00EF125A"/>
    <w:rsid w:val="00EF174F"/>
    <w:rsid w:val="00EF1C01"/>
    <w:rsid w:val="00EF55BB"/>
    <w:rsid w:val="00EF654A"/>
    <w:rsid w:val="00EF6AE7"/>
    <w:rsid w:val="00EF7226"/>
    <w:rsid w:val="00F00265"/>
    <w:rsid w:val="00F00752"/>
    <w:rsid w:val="00F01ED1"/>
    <w:rsid w:val="00F036B3"/>
    <w:rsid w:val="00F0393D"/>
    <w:rsid w:val="00F039C4"/>
    <w:rsid w:val="00F0460B"/>
    <w:rsid w:val="00F04C74"/>
    <w:rsid w:val="00F05118"/>
    <w:rsid w:val="00F05B9E"/>
    <w:rsid w:val="00F06385"/>
    <w:rsid w:val="00F06CD1"/>
    <w:rsid w:val="00F06D6A"/>
    <w:rsid w:val="00F11275"/>
    <w:rsid w:val="00F11AE5"/>
    <w:rsid w:val="00F1201A"/>
    <w:rsid w:val="00F12666"/>
    <w:rsid w:val="00F126B2"/>
    <w:rsid w:val="00F12F21"/>
    <w:rsid w:val="00F13561"/>
    <w:rsid w:val="00F142FA"/>
    <w:rsid w:val="00F14AE2"/>
    <w:rsid w:val="00F1502D"/>
    <w:rsid w:val="00F1575C"/>
    <w:rsid w:val="00F158D6"/>
    <w:rsid w:val="00F17A68"/>
    <w:rsid w:val="00F17BBE"/>
    <w:rsid w:val="00F218EE"/>
    <w:rsid w:val="00F219F5"/>
    <w:rsid w:val="00F2210B"/>
    <w:rsid w:val="00F224C6"/>
    <w:rsid w:val="00F22E23"/>
    <w:rsid w:val="00F2320A"/>
    <w:rsid w:val="00F26242"/>
    <w:rsid w:val="00F27EFA"/>
    <w:rsid w:val="00F304D0"/>
    <w:rsid w:val="00F30C4C"/>
    <w:rsid w:val="00F314CB"/>
    <w:rsid w:val="00F329EC"/>
    <w:rsid w:val="00F3310E"/>
    <w:rsid w:val="00F336B4"/>
    <w:rsid w:val="00F34E1E"/>
    <w:rsid w:val="00F360EF"/>
    <w:rsid w:val="00F372BC"/>
    <w:rsid w:val="00F37641"/>
    <w:rsid w:val="00F40F99"/>
    <w:rsid w:val="00F41F98"/>
    <w:rsid w:val="00F42466"/>
    <w:rsid w:val="00F460B3"/>
    <w:rsid w:val="00F4782D"/>
    <w:rsid w:val="00F47EB9"/>
    <w:rsid w:val="00F51040"/>
    <w:rsid w:val="00F521CB"/>
    <w:rsid w:val="00F52D21"/>
    <w:rsid w:val="00F544A7"/>
    <w:rsid w:val="00F547E0"/>
    <w:rsid w:val="00F55934"/>
    <w:rsid w:val="00F55F09"/>
    <w:rsid w:val="00F55F71"/>
    <w:rsid w:val="00F56212"/>
    <w:rsid w:val="00F5773D"/>
    <w:rsid w:val="00F579F1"/>
    <w:rsid w:val="00F60636"/>
    <w:rsid w:val="00F607C7"/>
    <w:rsid w:val="00F608D3"/>
    <w:rsid w:val="00F60C65"/>
    <w:rsid w:val="00F63B06"/>
    <w:rsid w:val="00F645BB"/>
    <w:rsid w:val="00F647D2"/>
    <w:rsid w:val="00F6492C"/>
    <w:rsid w:val="00F64D22"/>
    <w:rsid w:val="00F65317"/>
    <w:rsid w:val="00F65677"/>
    <w:rsid w:val="00F66B62"/>
    <w:rsid w:val="00F67034"/>
    <w:rsid w:val="00F67C3C"/>
    <w:rsid w:val="00F67E13"/>
    <w:rsid w:val="00F67FFD"/>
    <w:rsid w:val="00F701B4"/>
    <w:rsid w:val="00F7039D"/>
    <w:rsid w:val="00F704AA"/>
    <w:rsid w:val="00F71673"/>
    <w:rsid w:val="00F71783"/>
    <w:rsid w:val="00F71C8A"/>
    <w:rsid w:val="00F72F97"/>
    <w:rsid w:val="00F73D8D"/>
    <w:rsid w:val="00F74257"/>
    <w:rsid w:val="00F7572B"/>
    <w:rsid w:val="00F760E8"/>
    <w:rsid w:val="00F7646B"/>
    <w:rsid w:val="00F764CA"/>
    <w:rsid w:val="00F76720"/>
    <w:rsid w:val="00F76761"/>
    <w:rsid w:val="00F77217"/>
    <w:rsid w:val="00F773E2"/>
    <w:rsid w:val="00F80987"/>
    <w:rsid w:val="00F80C98"/>
    <w:rsid w:val="00F81878"/>
    <w:rsid w:val="00F81A6A"/>
    <w:rsid w:val="00F8231E"/>
    <w:rsid w:val="00F824C9"/>
    <w:rsid w:val="00F829F1"/>
    <w:rsid w:val="00F82FE5"/>
    <w:rsid w:val="00F84528"/>
    <w:rsid w:val="00F864A4"/>
    <w:rsid w:val="00F86C7F"/>
    <w:rsid w:val="00F8795E"/>
    <w:rsid w:val="00F90472"/>
    <w:rsid w:val="00F90567"/>
    <w:rsid w:val="00F9062F"/>
    <w:rsid w:val="00F90656"/>
    <w:rsid w:val="00F919FF"/>
    <w:rsid w:val="00F91FD2"/>
    <w:rsid w:val="00F920E5"/>
    <w:rsid w:val="00F9317A"/>
    <w:rsid w:val="00F935F3"/>
    <w:rsid w:val="00F948C9"/>
    <w:rsid w:val="00F94FEA"/>
    <w:rsid w:val="00F9550B"/>
    <w:rsid w:val="00F95ED4"/>
    <w:rsid w:val="00F95EE6"/>
    <w:rsid w:val="00F96366"/>
    <w:rsid w:val="00F96641"/>
    <w:rsid w:val="00F96D67"/>
    <w:rsid w:val="00F974E3"/>
    <w:rsid w:val="00F977FF"/>
    <w:rsid w:val="00FA00BC"/>
    <w:rsid w:val="00FA0440"/>
    <w:rsid w:val="00FA21D2"/>
    <w:rsid w:val="00FA29DA"/>
    <w:rsid w:val="00FA34FC"/>
    <w:rsid w:val="00FA36CA"/>
    <w:rsid w:val="00FA3A55"/>
    <w:rsid w:val="00FA4D51"/>
    <w:rsid w:val="00FA4E78"/>
    <w:rsid w:val="00FA5186"/>
    <w:rsid w:val="00FA5AF2"/>
    <w:rsid w:val="00FA5EC1"/>
    <w:rsid w:val="00FA600F"/>
    <w:rsid w:val="00FA66A0"/>
    <w:rsid w:val="00FA683F"/>
    <w:rsid w:val="00FA6939"/>
    <w:rsid w:val="00FB049F"/>
    <w:rsid w:val="00FB0A8C"/>
    <w:rsid w:val="00FB0E2C"/>
    <w:rsid w:val="00FB1321"/>
    <w:rsid w:val="00FB152C"/>
    <w:rsid w:val="00FB31E2"/>
    <w:rsid w:val="00FB4624"/>
    <w:rsid w:val="00FB48A1"/>
    <w:rsid w:val="00FB535B"/>
    <w:rsid w:val="00FB5876"/>
    <w:rsid w:val="00FB7024"/>
    <w:rsid w:val="00FC00BF"/>
    <w:rsid w:val="00FC0645"/>
    <w:rsid w:val="00FC0B83"/>
    <w:rsid w:val="00FC1E1B"/>
    <w:rsid w:val="00FC22EB"/>
    <w:rsid w:val="00FC2C17"/>
    <w:rsid w:val="00FC382D"/>
    <w:rsid w:val="00FC51ED"/>
    <w:rsid w:val="00FC604B"/>
    <w:rsid w:val="00FC6B16"/>
    <w:rsid w:val="00FC6F07"/>
    <w:rsid w:val="00FC750E"/>
    <w:rsid w:val="00FC779E"/>
    <w:rsid w:val="00FD0862"/>
    <w:rsid w:val="00FD3030"/>
    <w:rsid w:val="00FD308D"/>
    <w:rsid w:val="00FD34BD"/>
    <w:rsid w:val="00FD373A"/>
    <w:rsid w:val="00FD4636"/>
    <w:rsid w:val="00FD4C91"/>
    <w:rsid w:val="00FD5CC4"/>
    <w:rsid w:val="00FD6962"/>
    <w:rsid w:val="00FD726E"/>
    <w:rsid w:val="00FE03E4"/>
    <w:rsid w:val="00FE1023"/>
    <w:rsid w:val="00FE108F"/>
    <w:rsid w:val="00FE1700"/>
    <w:rsid w:val="00FE1E20"/>
    <w:rsid w:val="00FE2D29"/>
    <w:rsid w:val="00FE361C"/>
    <w:rsid w:val="00FE5130"/>
    <w:rsid w:val="00FE6D79"/>
    <w:rsid w:val="00FF0A1B"/>
    <w:rsid w:val="00FF10A9"/>
    <w:rsid w:val="00FF1CD1"/>
    <w:rsid w:val="00FF1EE9"/>
    <w:rsid w:val="00FF2BF8"/>
    <w:rsid w:val="00FF3E26"/>
    <w:rsid w:val="00FF7088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B283792-1EC6-429E-A4C2-55083F86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029"/>
    <w:pPr>
      <w:spacing w:before="100" w:line="276" w:lineRule="auto"/>
    </w:pPr>
    <w:rPr>
      <w:rFonts w:eastAsia="Calibri"/>
      <w:sz w:val="18"/>
      <w:szCs w:val="22"/>
      <w:lang w:val="en-GB"/>
    </w:rPr>
  </w:style>
  <w:style w:type="paragraph" w:styleId="Heading1">
    <w:name w:val="heading 1"/>
    <w:basedOn w:val="ParagraphText"/>
    <w:next w:val="Normal"/>
    <w:link w:val="Heading1Char"/>
    <w:uiPriority w:val="9"/>
    <w:qFormat/>
    <w:rsid w:val="005B73A0"/>
    <w:pPr>
      <w:keepNext/>
      <w:pageBreakBefore/>
      <w:numPr>
        <w:numId w:val="2"/>
      </w:numPr>
      <w:spacing w:before="200" w:after="200"/>
      <w:outlineLvl w:val="0"/>
    </w:pPr>
    <w:rPr>
      <w:b/>
      <w:sz w:val="28"/>
    </w:rPr>
  </w:style>
  <w:style w:type="paragraph" w:styleId="Heading2">
    <w:name w:val="heading 2"/>
    <w:next w:val="Normal"/>
    <w:link w:val="Heading2Char"/>
    <w:uiPriority w:val="9"/>
    <w:qFormat/>
    <w:rsid w:val="00D030C7"/>
    <w:pPr>
      <w:keepNext/>
      <w:keepLines/>
      <w:numPr>
        <w:ilvl w:val="1"/>
        <w:numId w:val="1"/>
      </w:numPr>
      <w:suppressAutoHyphens/>
      <w:spacing w:before="480" w:after="240"/>
      <w:outlineLvl w:val="1"/>
    </w:pPr>
    <w:rPr>
      <w:b/>
      <w:sz w:val="24"/>
      <w:lang w:val="en-GB"/>
    </w:rPr>
  </w:style>
  <w:style w:type="paragraph" w:styleId="Heading3">
    <w:name w:val="heading 3"/>
    <w:next w:val="Normal"/>
    <w:link w:val="Heading3Char"/>
    <w:autoRedefine/>
    <w:uiPriority w:val="9"/>
    <w:qFormat/>
    <w:rsid w:val="007C0C52"/>
    <w:pPr>
      <w:numPr>
        <w:ilvl w:val="2"/>
        <w:numId w:val="1"/>
      </w:numPr>
      <w:spacing w:before="360" w:after="120"/>
      <w:outlineLvl w:val="2"/>
    </w:pPr>
    <w:rPr>
      <w:b/>
      <w:sz w:val="22"/>
      <w:lang w:val="en-GB"/>
    </w:rPr>
  </w:style>
  <w:style w:type="paragraph" w:styleId="Heading4">
    <w:name w:val="heading 4"/>
    <w:next w:val="Normal"/>
    <w:uiPriority w:val="9"/>
    <w:qFormat/>
    <w:rsid w:val="00F544A7"/>
    <w:pPr>
      <w:keepNext/>
      <w:numPr>
        <w:ilvl w:val="3"/>
        <w:numId w:val="1"/>
      </w:numPr>
      <w:spacing w:before="240" w:after="120"/>
      <w:outlineLvl w:val="3"/>
    </w:pPr>
    <w:rPr>
      <w:b/>
      <w:i/>
      <w:sz w:val="22"/>
      <w:lang w:val="en-GB"/>
    </w:rPr>
  </w:style>
  <w:style w:type="paragraph" w:styleId="Heading5">
    <w:name w:val="heading 5"/>
    <w:basedOn w:val="Normal"/>
    <w:uiPriority w:val="9"/>
    <w:qFormat/>
    <w:rsid w:val="0025473B"/>
    <w:pPr>
      <w:keepNext/>
      <w:numPr>
        <w:ilvl w:val="4"/>
        <w:numId w:val="1"/>
      </w:numPr>
      <w:spacing w:before="200" w:line="240" w:lineRule="auto"/>
      <w:outlineLvl w:val="4"/>
    </w:pPr>
    <w:rPr>
      <w:rFonts w:eastAsia="Times New Roman"/>
      <w:b/>
      <w:bCs/>
      <w:i/>
      <w:iCs/>
      <w:sz w:val="24"/>
      <w:szCs w:val="26"/>
    </w:rPr>
  </w:style>
  <w:style w:type="paragraph" w:styleId="Heading6">
    <w:name w:val="heading 6"/>
    <w:basedOn w:val="Normal"/>
    <w:uiPriority w:val="9"/>
    <w:qFormat/>
    <w:rsid w:val="0025473B"/>
    <w:pPr>
      <w:keepNext/>
      <w:numPr>
        <w:ilvl w:val="5"/>
        <w:numId w:val="1"/>
      </w:numPr>
      <w:spacing w:before="120" w:after="60" w:line="240" w:lineRule="auto"/>
      <w:outlineLvl w:val="5"/>
    </w:pPr>
    <w:rPr>
      <w:rFonts w:eastAsia="Times New Roman"/>
      <w:b/>
      <w:bCs/>
      <w:sz w:val="20"/>
    </w:rPr>
  </w:style>
  <w:style w:type="paragraph" w:styleId="Heading7">
    <w:name w:val="heading 7"/>
    <w:aliases w:val="Table Header"/>
    <w:basedOn w:val="Normal"/>
    <w:autoRedefine/>
    <w:qFormat/>
    <w:rsid w:val="00CA78B7"/>
    <w:pPr>
      <w:spacing w:before="180" w:after="180"/>
      <w:outlineLvl w:val="6"/>
    </w:pPr>
    <w:rPr>
      <w:b/>
      <w:color w:val="FFFFFF" w:themeColor="background1"/>
      <w:sz w:val="20"/>
      <w:szCs w:val="20"/>
      <w:lang w:val="en-ZA" w:eastAsia="en-ZA"/>
    </w:rPr>
  </w:style>
  <w:style w:type="paragraph" w:styleId="Heading8">
    <w:name w:val="heading 8"/>
    <w:aliases w:val="Table Grouper"/>
    <w:basedOn w:val="Normal"/>
    <w:autoRedefine/>
    <w:rsid w:val="00725DF4"/>
    <w:pPr>
      <w:spacing w:before="180" w:after="180" w:line="240" w:lineRule="auto"/>
      <w:outlineLvl w:val="7"/>
    </w:pPr>
    <w:rPr>
      <w:rFonts w:eastAsia="Times New Roman" w:cs="Arial"/>
      <w:b/>
      <w:i/>
      <w:color w:val="000000"/>
      <w:szCs w:val="20"/>
      <w:lang w:val="en-ZA" w:eastAsia="en-ZA"/>
    </w:rPr>
  </w:style>
  <w:style w:type="paragraph" w:styleId="Heading9">
    <w:name w:val="heading 9"/>
    <w:basedOn w:val="Normal"/>
    <w:next w:val="Normal"/>
    <w:uiPriority w:val="9"/>
    <w:qFormat/>
    <w:rsid w:val="00F544A7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3A0"/>
    <w:rPr>
      <w:rFonts w:cs="FuturaBook"/>
      <w:b/>
      <w:color w:val="000000"/>
      <w:sz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030C7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C0C52"/>
    <w:rPr>
      <w:b/>
      <w:sz w:val="22"/>
      <w:lang w:val="en-GB"/>
    </w:rPr>
  </w:style>
  <w:style w:type="character" w:styleId="FollowedHyperlink">
    <w:name w:val="FollowedHyperlink"/>
    <w:basedOn w:val="DefaultParagraphFont"/>
    <w:uiPriority w:val="99"/>
    <w:semiHidden/>
    <w:rsid w:val="007E2D4A"/>
    <w:rPr>
      <w:color w:val="800080"/>
      <w:u w:val="none"/>
    </w:rPr>
  </w:style>
  <w:style w:type="paragraph" w:styleId="Footer">
    <w:name w:val="footer"/>
    <w:basedOn w:val="Normal"/>
    <w:link w:val="FooterChar"/>
    <w:rsid w:val="0025473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25473B"/>
    <w:rPr>
      <w:rFonts w:ascii="Calibri" w:eastAsia="Calibri" w:hAnsi="Calibri"/>
      <w:sz w:val="22"/>
      <w:szCs w:val="22"/>
      <w:lang w:val="en-GB"/>
    </w:rPr>
  </w:style>
  <w:style w:type="paragraph" w:styleId="TOC2">
    <w:name w:val="toc 2"/>
    <w:next w:val="Normal"/>
    <w:uiPriority w:val="39"/>
    <w:rsid w:val="00306728"/>
    <w:pPr>
      <w:tabs>
        <w:tab w:val="left" w:pos="1134"/>
        <w:tab w:val="right" w:leader="dot" w:pos="8495"/>
      </w:tabs>
      <w:spacing w:before="40"/>
      <w:ind w:left="567"/>
    </w:pPr>
    <w:rPr>
      <w:rFonts w:cs="Arial"/>
      <w:noProof/>
    </w:rPr>
  </w:style>
  <w:style w:type="paragraph" w:styleId="TOC1">
    <w:name w:val="toc 1"/>
    <w:next w:val="Normal"/>
    <w:autoRedefine/>
    <w:uiPriority w:val="39"/>
    <w:rsid w:val="00C830A6"/>
    <w:pPr>
      <w:tabs>
        <w:tab w:val="left" w:pos="426"/>
        <w:tab w:val="right" w:leader="dot" w:pos="8495"/>
      </w:tabs>
      <w:spacing w:before="60"/>
      <w:ind w:left="426" w:hanging="426"/>
    </w:pPr>
    <w:rPr>
      <w:rFonts w:cs="Arial"/>
      <w:b/>
      <w:noProof/>
      <w:lang w:val="en-ZA"/>
    </w:rPr>
  </w:style>
  <w:style w:type="paragraph" w:styleId="TOC3">
    <w:name w:val="toc 3"/>
    <w:basedOn w:val="Normal"/>
    <w:next w:val="Normal"/>
    <w:uiPriority w:val="39"/>
    <w:rsid w:val="008214A8"/>
    <w:pPr>
      <w:tabs>
        <w:tab w:val="left" w:pos="1560"/>
        <w:tab w:val="right" w:leader="dot" w:pos="8495"/>
      </w:tabs>
      <w:spacing w:before="20" w:after="20"/>
      <w:ind w:left="1134" w:hanging="142"/>
    </w:pPr>
    <w:rPr>
      <w:rFonts w:eastAsia="Times New Roman" w:cs="Arial"/>
      <w:noProof/>
      <w:sz w:val="20"/>
      <w:szCs w:val="20"/>
    </w:rPr>
  </w:style>
  <w:style w:type="paragraph" w:styleId="TOC4">
    <w:name w:val="toc 4"/>
    <w:basedOn w:val="Normal"/>
    <w:next w:val="Normal"/>
    <w:uiPriority w:val="39"/>
    <w:rsid w:val="008214A8"/>
    <w:pPr>
      <w:tabs>
        <w:tab w:val="left" w:pos="2268"/>
        <w:tab w:val="right" w:leader="dot" w:pos="8495"/>
      </w:tabs>
      <w:spacing w:before="20" w:after="20"/>
      <w:ind w:left="1559"/>
    </w:pPr>
    <w:rPr>
      <w:rFonts w:cs="Arial"/>
      <w:noProof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306728"/>
    <w:pPr>
      <w:tabs>
        <w:tab w:val="num" w:pos="284"/>
        <w:tab w:val="right" w:leader="dot" w:pos="8505"/>
      </w:tabs>
      <w:spacing w:before="20" w:after="20" w:line="240" w:lineRule="auto"/>
      <w:ind w:left="1418" w:hanging="283"/>
    </w:pPr>
    <w:rPr>
      <w:rFonts w:eastAsia="Times New Roman"/>
      <w:noProof/>
      <w:szCs w:val="32"/>
    </w:rPr>
  </w:style>
  <w:style w:type="paragraph" w:styleId="TOC6">
    <w:name w:val="toc 6"/>
    <w:basedOn w:val="TOC5"/>
    <w:next w:val="Normal"/>
    <w:autoRedefine/>
    <w:semiHidden/>
    <w:rsid w:val="007E2D4A"/>
    <w:pPr>
      <w:ind w:left="1701"/>
    </w:pPr>
  </w:style>
  <w:style w:type="paragraph" w:styleId="Header">
    <w:name w:val="header"/>
    <w:link w:val="HeaderChar"/>
    <w:uiPriority w:val="99"/>
    <w:rsid w:val="000B5B6F"/>
    <w:pPr>
      <w:widowControl w:val="0"/>
      <w:tabs>
        <w:tab w:val="right" w:pos="9072"/>
      </w:tabs>
      <w:spacing w:after="120"/>
    </w:pPr>
    <w:rPr>
      <w:sz w:val="16"/>
      <w:szCs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B5B6F"/>
    <w:rPr>
      <w:sz w:val="16"/>
      <w:szCs w:val="16"/>
      <w:lang w:val="en-GB" w:eastAsia="en-US" w:bidi="ar-SA"/>
    </w:rPr>
  </w:style>
  <w:style w:type="paragraph" w:styleId="Index1">
    <w:name w:val="index 1"/>
    <w:basedOn w:val="Normal"/>
    <w:next w:val="Normal"/>
    <w:autoRedefine/>
    <w:semiHidden/>
    <w:rsid w:val="0025473B"/>
    <w:pPr>
      <w:spacing w:before="20" w:line="240" w:lineRule="auto"/>
      <w:ind w:left="198" w:hanging="198"/>
    </w:pPr>
    <w:rPr>
      <w:rFonts w:eastAsia="Times New Roman"/>
      <w:sz w:val="20"/>
      <w:szCs w:val="20"/>
    </w:rPr>
  </w:style>
  <w:style w:type="paragraph" w:styleId="TOC7">
    <w:name w:val="toc 7"/>
    <w:basedOn w:val="Normal"/>
    <w:next w:val="Normal"/>
    <w:semiHidden/>
    <w:rsid w:val="00306728"/>
    <w:pPr>
      <w:tabs>
        <w:tab w:val="num" w:pos="284"/>
        <w:tab w:val="right" w:leader="dot" w:pos="8505"/>
      </w:tabs>
      <w:spacing w:before="20" w:after="20" w:line="240" w:lineRule="auto"/>
      <w:ind w:left="851" w:hanging="283"/>
    </w:pPr>
    <w:rPr>
      <w:rFonts w:eastAsia="Times New Roman"/>
      <w:noProof/>
      <w:szCs w:val="32"/>
    </w:rPr>
  </w:style>
  <w:style w:type="paragraph" w:styleId="TOC8">
    <w:name w:val="toc 8"/>
    <w:basedOn w:val="Heading4"/>
    <w:next w:val="Normal"/>
    <w:semiHidden/>
    <w:rsid w:val="007E2D4A"/>
    <w:pPr>
      <w:spacing w:before="0" w:after="0"/>
      <w:ind w:left="1134"/>
    </w:pPr>
  </w:style>
  <w:style w:type="paragraph" w:styleId="TOC9">
    <w:name w:val="toc 9"/>
    <w:basedOn w:val="Normal"/>
    <w:next w:val="Normal"/>
    <w:autoRedefine/>
    <w:semiHidden/>
    <w:rsid w:val="007E2D4A"/>
    <w:pPr>
      <w:ind w:left="1600"/>
    </w:pPr>
  </w:style>
  <w:style w:type="paragraph" w:customStyle="1" w:styleId="TOCTitle">
    <w:name w:val="TOC Title"/>
    <w:next w:val="Normal"/>
    <w:rsid w:val="00306728"/>
    <w:pPr>
      <w:pageBreakBefore/>
      <w:spacing w:before="800" w:after="200"/>
    </w:pPr>
    <w:rPr>
      <w:b/>
      <w:bCs/>
      <w:sz w:val="32"/>
      <w:lang w:val="en-GB"/>
    </w:rPr>
  </w:style>
  <w:style w:type="paragraph" w:customStyle="1" w:styleId="Doctitle">
    <w:name w:val="Doctitle"/>
    <w:next w:val="Normal"/>
    <w:rsid w:val="001B2483"/>
    <w:pPr>
      <w:pageBreakBefore/>
      <w:spacing w:before="7000" w:after="320"/>
      <w:jc w:val="center"/>
      <w:outlineLvl w:val="0"/>
    </w:pPr>
    <w:rPr>
      <w:b/>
      <w:bCs/>
      <w:sz w:val="40"/>
      <w:lang w:val="en-GB"/>
    </w:rPr>
  </w:style>
  <w:style w:type="table" w:customStyle="1" w:styleId="PragmaTable">
    <w:name w:val="Pragma Table"/>
    <w:basedOn w:val="TableNormal"/>
    <w:rsid w:val="007E2D4A"/>
    <w:rPr>
      <w:color w:val="000000"/>
      <w:sz w:val="16"/>
    </w:rPr>
    <w:tblPr>
      <w:tblBorders>
        <w:insideH w:val="inset" w:sz="6" w:space="0" w:color="7F7F7F"/>
        <w:insideV w:val="inset" w:sz="6" w:space="0" w:color="7F7F7F"/>
      </w:tblBorders>
    </w:tblPr>
  </w:style>
  <w:style w:type="character" w:styleId="Hyperlink">
    <w:name w:val="Hyperlink"/>
    <w:basedOn w:val="DefaultParagraphFont"/>
    <w:uiPriority w:val="99"/>
    <w:rsid w:val="008214A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06B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6B82"/>
    <w:rPr>
      <w:rFonts w:ascii="Tahoma" w:eastAsia="Calibri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unhideWhenUsed/>
    <w:rsid w:val="0008127A"/>
    <w:pPr>
      <w:spacing w:beforeAutospacing="1" w:after="100" w:afterAutospacing="1" w:line="240" w:lineRule="auto"/>
    </w:pPr>
    <w:rPr>
      <w:rFonts w:eastAsia="Times New Roman"/>
      <w:szCs w:val="24"/>
      <w:lang w:eastAsia="en-GB"/>
    </w:rPr>
  </w:style>
  <w:style w:type="table" w:styleId="TableGrid">
    <w:name w:val="Table Grid"/>
    <w:basedOn w:val="TableNormal"/>
    <w:uiPriority w:val="59"/>
    <w:rsid w:val="0008127A"/>
    <w:rPr>
      <w:rFonts w:ascii="Times New Roman" w:hAnsi="Times New Roman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8127A"/>
    <w:pPr>
      <w:spacing w:before="120" w:line="240" w:lineRule="auto"/>
      <w:ind w:left="720"/>
      <w:contextualSpacing/>
    </w:pPr>
    <w:rPr>
      <w:rFonts w:eastAsia="Times New Roman"/>
      <w:szCs w:val="24"/>
      <w:lang w:eastAsia="en-GB"/>
    </w:rPr>
  </w:style>
  <w:style w:type="table" w:styleId="ColorfulGrid-Accent1">
    <w:name w:val="Colorful Grid Accent 1"/>
    <w:basedOn w:val="TableNormal"/>
    <w:uiPriority w:val="73"/>
    <w:rsid w:val="008F18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Shading-Accent11">
    <w:name w:val="Light Shading - Accent 11"/>
    <w:basedOn w:val="TableNormal"/>
    <w:uiPriority w:val="60"/>
    <w:rsid w:val="00316F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316F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D0489A"/>
    <w:rPr>
      <w:b/>
      <w:bCs/>
    </w:rPr>
  </w:style>
  <w:style w:type="character" w:styleId="Emphasis">
    <w:name w:val="Emphasis"/>
    <w:basedOn w:val="DefaultParagraphFont"/>
    <w:uiPriority w:val="20"/>
    <w:qFormat/>
    <w:rsid w:val="00F0393D"/>
    <w:rPr>
      <w:i/>
      <w:iCs/>
    </w:rPr>
  </w:style>
  <w:style w:type="paragraph" w:customStyle="1" w:styleId="ParagraphText">
    <w:name w:val="Paragraph Text"/>
    <w:basedOn w:val="Normal"/>
    <w:link w:val="ParagraphTextChar"/>
    <w:rsid w:val="00DB5DC0"/>
    <w:pPr>
      <w:widowControl w:val="0"/>
      <w:autoSpaceDE w:val="0"/>
      <w:autoSpaceDN w:val="0"/>
      <w:adjustRightInd w:val="0"/>
      <w:spacing w:before="120" w:after="120" w:line="240" w:lineRule="auto"/>
    </w:pPr>
    <w:rPr>
      <w:rFonts w:eastAsia="Times New Roman" w:cs="FuturaBook"/>
      <w:color w:val="000000"/>
      <w:szCs w:val="20"/>
      <w:lang w:eastAsia="en-GB"/>
    </w:rPr>
  </w:style>
  <w:style w:type="character" w:customStyle="1" w:styleId="ParagraphTextChar">
    <w:name w:val="Paragraph Text Char"/>
    <w:basedOn w:val="DefaultParagraphFont"/>
    <w:link w:val="ParagraphText"/>
    <w:rsid w:val="00DB5DC0"/>
    <w:rPr>
      <w:rFonts w:cs="FuturaBook"/>
      <w:color w:val="000000"/>
      <w:sz w:val="18"/>
      <w:lang w:val="en-GB" w:eastAsia="en-GB"/>
    </w:rPr>
  </w:style>
  <w:style w:type="paragraph" w:customStyle="1" w:styleId="PText">
    <w:name w:val="P.Text"/>
    <w:link w:val="PTextChar"/>
    <w:rsid w:val="00097D6C"/>
    <w:pPr>
      <w:spacing w:before="120"/>
      <w:ind w:left="1134"/>
    </w:pPr>
    <w:rPr>
      <w:lang w:val="en-GB"/>
    </w:rPr>
  </w:style>
  <w:style w:type="character" w:customStyle="1" w:styleId="PTextChar">
    <w:name w:val="P.Text Char"/>
    <w:basedOn w:val="DefaultParagraphFont"/>
    <w:link w:val="PText"/>
    <w:rsid w:val="00097D6C"/>
    <w:rPr>
      <w:lang w:val="en-GB"/>
    </w:rPr>
  </w:style>
  <w:style w:type="paragraph" w:customStyle="1" w:styleId="L2BodyText">
    <w:name w:val="L2 Body Text"/>
    <w:rsid w:val="0047586F"/>
    <w:pPr>
      <w:spacing w:after="240"/>
    </w:pPr>
    <w:rPr>
      <w:rFonts w:ascii="Verdana" w:hAnsi="Verdana"/>
      <w:color w:val="000000"/>
    </w:rPr>
  </w:style>
  <w:style w:type="character" w:customStyle="1" w:styleId="definition">
    <w:name w:val="definition"/>
    <w:basedOn w:val="DefaultParagraphFont"/>
    <w:rsid w:val="00423F94"/>
  </w:style>
  <w:style w:type="paragraph" w:styleId="NoSpacing">
    <w:name w:val="No Spacing"/>
    <w:uiPriority w:val="1"/>
    <w:qFormat/>
    <w:rsid w:val="00F864A4"/>
    <w:rPr>
      <w:rFonts w:eastAsia="Calibri"/>
      <w:sz w:val="18"/>
      <w:szCs w:val="22"/>
      <w:lang w:val="en-GB"/>
    </w:rPr>
  </w:style>
  <w:style w:type="character" w:styleId="IntenseReference">
    <w:name w:val="Intense Reference"/>
    <w:basedOn w:val="DefaultParagraphFont"/>
    <w:uiPriority w:val="32"/>
    <w:qFormat/>
    <w:rsid w:val="00C345EB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345E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717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327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10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00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972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713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442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3693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12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4435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705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077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279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152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70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5028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27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51800698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518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44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036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155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79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842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161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66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29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6564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210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660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39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700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84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7180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1970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75995598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7661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839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774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0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725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560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88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663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7988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839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706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211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670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12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540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8066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1083">
      <w:bodyDiv w:val="1"/>
      <w:marLeft w:val="54"/>
      <w:marRight w:val="54"/>
      <w:marTop w:val="54"/>
      <w:marBottom w:val="54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824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525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264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08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20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962150033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966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381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984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308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993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02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75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99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8056">
      <w:bodyDiv w:val="1"/>
      <w:marLeft w:val="54"/>
      <w:marRight w:val="54"/>
      <w:marTop w:val="54"/>
      <w:marBottom w:val="54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0368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40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0883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71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367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92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68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69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854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39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8825230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904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67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224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41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2788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657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479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27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530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3443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29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3949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142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79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65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520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060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415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09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4281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980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449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56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5450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67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64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18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35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23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5598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60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581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06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653410852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6550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7852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0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700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21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121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79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7323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14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7931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432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79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00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876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338">
      <w:bodyDiv w:val="1"/>
      <w:marLeft w:val="54"/>
      <w:marRight w:val="54"/>
      <w:marTop w:val="54"/>
      <w:marBottom w:val="54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012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928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286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57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19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379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523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544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500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97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52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509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02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511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078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106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8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9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02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0398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870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269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58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085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50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091152744">
      <w:bodyDiv w:val="1"/>
      <w:marLeft w:val="75"/>
      <w:marRight w:val="75"/>
      <w:marTop w:val="75"/>
      <w:marBottom w:val="75"/>
      <w:divBdr>
        <w:top w:val="single" w:sz="8" w:space="0" w:color="ABADB3"/>
        <w:left w:val="single" w:sz="8" w:space="0" w:color="ABADB3"/>
        <w:bottom w:val="single" w:sz="8" w:space="0" w:color="ABADB3"/>
        <w:right w:val="single" w:sz="8" w:space="0" w:color="ABADB3"/>
      </w:divBdr>
    </w:div>
    <w:div w:id="209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01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57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141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190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365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11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180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111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89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840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2134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26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362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130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748">
      <w:bodyDiv w:val="1"/>
      <w:marLeft w:val="75"/>
      <w:marRight w:val="75"/>
      <w:marTop w:val="75"/>
      <w:marBottom w:val="75"/>
      <w:divBdr>
        <w:top w:val="single" w:sz="8" w:space="0" w:color="ABADB3"/>
        <w:left w:val="single" w:sz="8" w:space="0" w:color="ABADB3"/>
        <w:bottom w:val="single" w:sz="8" w:space="0" w:color="ABADB3"/>
        <w:right w:val="single" w:sz="8" w:space="0" w:color="ABADB3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ykaPK\Desktop\Templates\Client%20Document%20(Template)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0D417D165D44AA6CAB54F0425E7FA" ma:contentTypeVersion="10" ma:contentTypeDescription="Create a new document." ma:contentTypeScope="" ma:versionID="ee596d7a4ab369f7748dfe7bfb5c9387">
  <xsd:schema xmlns:xsd="http://www.w3.org/2001/XMLSchema" xmlns:p="http://schemas.microsoft.com/office/2006/metadata/properties" xmlns:ns1="http://schemas.microsoft.com/sharepoint/v3" xmlns:ns2="b5565568-64c6-496d-bea5-072482db247f" targetNamespace="http://schemas.microsoft.com/office/2006/metadata/properties" ma:root="true" ma:fieldsID="dc53ce17cdb165a71c811d9155f2074f" ns1:_="" ns2:_="">
    <xsd:import namespace="http://schemas.microsoft.com/sharepoint/v3"/>
    <xsd:import namespace="b5565568-64c6-496d-bea5-072482db247f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2:Region" minOccurs="0"/>
                <xsd:element ref="ns2:Date" minOccurs="0"/>
                <xsd:element ref="ns2:Last_x0020_Modified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EmailSender" ma:index="8" nillable="true" ma:displayName="E-Mail Sender" ma:hidden="true" ma:internalName="EmailSender">
      <xsd:simpleType>
        <xsd:restriction base="dms:Note"/>
      </xsd:simpleType>
    </xsd:element>
    <xsd:element name="EmailTo" ma:index="9" nillable="true" ma:displayName="E-Mail To" ma:hidden="true" ma:internalName="EmailTo">
      <xsd:simpleType>
        <xsd:restriction base="dms:Note"/>
      </xsd:simpleType>
    </xsd:element>
    <xsd:element name="EmailCc" ma:index="10" nillable="true" ma:displayName="E-Mail Cc" ma:hidden="true" ma:internalName="EmailCc">
      <xsd:simpleType>
        <xsd:restriction base="dms:Note"/>
      </xsd:simpleType>
    </xsd:element>
    <xsd:element name="EmailFrom" ma:index="11" nillable="true" ma:displayName="E-Mail From" ma:hidden="true" ma:internalName="EmailFrom">
      <xsd:simpleType>
        <xsd:restriction base="dms:Text"/>
      </xsd:simpleType>
    </xsd:element>
    <xsd:element name="EmailSubject" ma:index="12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b5565568-64c6-496d-bea5-072482db247f" elementFormDefault="qualified">
    <xsd:import namespace="http://schemas.microsoft.com/office/2006/documentManagement/types"/>
    <xsd:element name="Region" ma:index="13" nillable="true" ma:displayName="Region" ma:default="CT" ma:format="Dropdown" ma:internalName="Region">
      <xsd:simpleType>
        <xsd:restriction base="dms:Choice">
          <xsd:enumeration value="All Regions"/>
          <xsd:enumeration value="CT"/>
          <xsd:enumeration value="Gauteng"/>
          <xsd:enumeration value="Brazil"/>
        </xsd:restriction>
      </xsd:simpleType>
    </xsd:element>
    <xsd:element name="Date" ma:index="14" nillable="true" ma:displayName="Date" ma:format="DateOnly" ma:internalName="Date">
      <xsd:simpleType>
        <xsd:restriction base="dms:DateTime"/>
      </xsd:simpleType>
    </xsd:element>
    <xsd:element name="Last_x0020_Modified0" ma:index="16" ma:displayName="Last Modified" ma:default="[today]" ma:format="DateOnly" ma:internalName="Last_x0020_Modified0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 ma:index="15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EmailTo xmlns="http://schemas.microsoft.com/sharepoint/v3" xsi:nil="true"/>
    <Date xmlns="b5565568-64c6-496d-bea5-072482db247f">2010-12-07T22:00:00+00:00</Date>
    <Region xmlns="b5565568-64c6-496d-bea5-072482db247f">CT</Region>
    <EmailSender xmlns="http://schemas.microsoft.com/sharepoint/v3" xsi:nil="true"/>
    <EmailFrom xmlns="http://schemas.microsoft.com/sharepoint/v3" xsi:nil="true"/>
    <EmailSubject xmlns="http://schemas.microsoft.com/sharepoint/v3" xsi:nil="true"/>
    <Last_x0020_Modified0 xmlns="b5565568-64c6-496d-bea5-072482db247f">2010-12-07T22:00:00+00:00</Last_x0020_Modified0>
    <EmailCc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BB232-DCA9-4D63-BC04-09DF9EA2C9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669533-C845-47DE-81D3-C09E495FE4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565568-64c6-496d-bea5-072482db247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E188ED0-058B-4EEC-AD1B-05690CF8D51E}">
  <ds:schemaRefs>
    <ds:schemaRef ds:uri="http://schemas.microsoft.com/office/2006/metadata/properties"/>
    <ds:schemaRef ds:uri="http://schemas.microsoft.com/sharepoint/v3"/>
    <ds:schemaRef ds:uri="b5565568-64c6-496d-bea5-072482db247f"/>
  </ds:schemaRefs>
</ds:datastoreItem>
</file>

<file path=customXml/itemProps4.xml><?xml version="1.0" encoding="utf-8"?>
<ds:datastoreItem xmlns:ds="http://schemas.openxmlformats.org/officeDocument/2006/customXml" ds:itemID="{189418F2-2445-4E1A-AEF3-564687A97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Document (Template) Template.dotx</Template>
  <TotalTime>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Pragma</Company>
  <LinksUpToDate>false</LinksUpToDate>
  <CharactersWithSpaces>228</CharactersWithSpaces>
  <SharedDoc>false</SharedDoc>
  <HLinks>
    <vt:vector size="36" baseType="variant">
      <vt:variant>
        <vt:i4>1441855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_Toc243796749</vt:lpwstr>
      </vt:variant>
      <vt:variant>
        <vt:i4>1441855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_Toc243796748</vt:lpwstr>
      </vt:variant>
      <vt:variant>
        <vt:i4>1441855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_Toc243796747</vt:lpwstr>
      </vt:variant>
      <vt:variant>
        <vt:i4>1441855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_Toc243796746</vt:lpwstr>
      </vt:variant>
      <vt:variant>
        <vt:i4>1441855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_Toc243796745</vt:lpwstr>
      </vt:variant>
      <vt:variant>
        <vt:i4>6488070</vt:i4>
      </vt:variant>
      <vt:variant>
        <vt:i4>0</vt:i4>
      </vt:variant>
      <vt:variant>
        <vt:i4>0</vt:i4>
      </vt:variant>
      <vt:variant>
        <vt:i4>5</vt:i4>
      </vt:variant>
      <vt:variant>
        <vt:lpwstr>mailto:timb@pragma.co.za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On Key Release Notes</dc:subject>
  <dc:creator>Carel Lotz</dc:creator>
  <cp:lastModifiedBy>Carel Lotz</cp:lastModifiedBy>
  <cp:revision>4</cp:revision>
  <cp:lastPrinted>2014-12-15T07:46:00Z</cp:lastPrinted>
  <dcterms:created xsi:type="dcterms:W3CDTF">2014-12-15T07:41:00Z</dcterms:created>
  <dcterms:modified xsi:type="dcterms:W3CDTF">2014-12-15T07:46:00Z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0x010100BC10D417D165D44AA6CAB54F0425E7FA</vt:lpwstr>
  </property>
</Properties>
</file>